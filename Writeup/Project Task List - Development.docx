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4D3A8" w14:textId="77777777" w:rsidR="00BF22A4" w:rsidRPr="00BF22A4" w:rsidRDefault="00BF22A4" w:rsidP="00BF22A4">
      <w:r w:rsidRPr="00A81FCF">
        <w:t>For this section of your project, your evidence will take the form of a development diary that</w:t>
      </w:r>
      <w:r>
        <w:t xml:space="preserve"> incorporates the following areas:</w:t>
      </w:r>
    </w:p>
    <w:p w14:paraId="37089884" w14:textId="77777777" w:rsidR="00BF22A4" w:rsidRDefault="00BF22A4" w:rsidP="00BF22A4">
      <w:pPr>
        <w:pStyle w:val="ListParagraph"/>
        <w:numPr>
          <w:ilvl w:val="0"/>
          <w:numId w:val="2"/>
        </w:numPr>
        <w:rPr>
          <w:b/>
        </w:rPr>
      </w:pPr>
      <w:r w:rsidRPr="00BF22A4">
        <w:rPr>
          <w:b/>
        </w:rPr>
        <w:t>Evidenced each stage of the iterative process</w:t>
      </w:r>
    </w:p>
    <w:p w14:paraId="5FCFDA8A" w14:textId="77777777" w:rsidR="00BF22A4" w:rsidRPr="00A81FCF" w:rsidRDefault="00BF22A4" w:rsidP="00BF22A4">
      <w:pPr>
        <w:pStyle w:val="ListParagraph"/>
        <w:numPr>
          <w:ilvl w:val="0"/>
          <w:numId w:val="3"/>
        </w:numPr>
      </w:pPr>
      <w:r w:rsidRPr="00BF22A4">
        <w:t xml:space="preserve">For each section/ feature you build, be sure to explain what you intend to do, code </w:t>
      </w:r>
      <w:r w:rsidRPr="00A81FCF">
        <w:t>it, test it; and finally review the results of the test.</w:t>
      </w:r>
    </w:p>
    <w:p w14:paraId="43FFD120" w14:textId="77777777" w:rsidR="00BF22A4" w:rsidRPr="00A81FCF" w:rsidRDefault="00BF22A4" w:rsidP="00BF22A4">
      <w:pPr>
        <w:pStyle w:val="ListParagraph"/>
        <w:numPr>
          <w:ilvl w:val="0"/>
          <w:numId w:val="3"/>
        </w:numPr>
      </w:pPr>
      <w:r w:rsidRPr="00A81FCF">
        <w:t xml:space="preserve">When reviewing the results of each test, say whether it was successful or not. For those areas that are unsuccessful, explain what you are going to do next to resolve the issue and repeat the process of developing, testing and reviewing. </w:t>
      </w:r>
    </w:p>
    <w:p w14:paraId="48068F2B" w14:textId="77777777" w:rsidR="00BF22A4" w:rsidRDefault="00BF22A4" w:rsidP="00BF22A4">
      <w:pPr>
        <w:pStyle w:val="ListParagraph"/>
        <w:numPr>
          <w:ilvl w:val="0"/>
          <w:numId w:val="2"/>
        </w:numPr>
        <w:rPr>
          <w:b/>
        </w:rPr>
      </w:pPr>
      <w:r>
        <w:rPr>
          <w:b/>
        </w:rPr>
        <w:t>Prot</w:t>
      </w:r>
      <w:bookmarkStart w:id="0" w:name="_GoBack"/>
      <w:bookmarkEnd w:id="0"/>
      <w:r>
        <w:rPr>
          <w:b/>
        </w:rPr>
        <w:t>otype versions</w:t>
      </w:r>
    </w:p>
    <w:p w14:paraId="3EAF3698" w14:textId="77777777" w:rsidR="00BF22A4" w:rsidRPr="00BF22A4" w:rsidRDefault="00BF22A4" w:rsidP="00BF22A4">
      <w:pPr>
        <w:pStyle w:val="ListParagraph"/>
        <w:numPr>
          <w:ilvl w:val="0"/>
          <w:numId w:val="4"/>
        </w:numPr>
        <w:rPr>
          <w:b/>
        </w:rPr>
      </w:pPr>
      <w:r w:rsidRPr="00A81FCF">
        <w:rPr>
          <w:highlight w:val="green"/>
        </w:rPr>
        <w:t>You should keep prototype versions of your solution as you go through.</w:t>
      </w:r>
      <w:r w:rsidRPr="00A81FCF">
        <w:t xml:space="preserve"> Create a</w:t>
      </w:r>
      <w:r>
        <w:t xml:space="preserve"> folder that contains several versions of your finished product as you move through the development process. </w:t>
      </w:r>
    </w:p>
    <w:p w14:paraId="62CE341E" w14:textId="77777777" w:rsidR="00BF22A4" w:rsidRDefault="00BF22A4" w:rsidP="00BF22A4">
      <w:pPr>
        <w:pStyle w:val="ListParagraph"/>
        <w:numPr>
          <w:ilvl w:val="0"/>
          <w:numId w:val="4"/>
        </w:numPr>
        <w:rPr>
          <w:b/>
        </w:rPr>
      </w:pPr>
      <w:r>
        <w:t xml:space="preserve">Provide an annotated screen shot near the end of your development diary to show the prototype versions as you went along. Annotate these screen shots to show that this was the progress you made in case anything went wrong. </w:t>
      </w:r>
    </w:p>
    <w:p w14:paraId="1BB24701" w14:textId="77777777" w:rsidR="00BF22A4" w:rsidRDefault="00BF22A4" w:rsidP="00BF22A4">
      <w:pPr>
        <w:pStyle w:val="ListParagraph"/>
        <w:numPr>
          <w:ilvl w:val="0"/>
          <w:numId w:val="2"/>
        </w:numPr>
        <w:rPr>
          <w:b/>
        </w:rPr>
      </w:pPr>
      <w:r>
        <w:rPr>
          <w:b/>
        </w:rPr>
        <w:t xml:space="preserve">Modular solution </w:t>
      </w:r>
    </w:p>
    <w:p w14:paraId="215ABE9E" w14:textId="77777777" w:rsidR="00BF22A4" w:rsidRPr="00BF22A4" w:rsidRDefault="00BF22A4" w:rsidP="00BF22A4">
      <w:pPr>
        <w:pStyle w:val="ListParagraph"/>
        <w:numPr>
          <w:ilvl w:val="0"/>
          <w:numId w:val="5"/>
        </w:numPr>
      </w:pPr>
      <w:r w:rsidRPr="00A81FCF">
        <w:rPr>
          <w:highlight w:val="yellow"/>
        </w:rPr>
        <w:t>The solution your produce should be modular in nature, meaning that it is built as a number of methods or functions that act independently or perform a specific function with the entire solution.</w:t>
      </w:r>
      <w:r>
        <w:t xml:space="preserve"> Be sure to discuss and highlight this throughout your write-up.</w:t>
      </w:r>
    </w:p>
    <w:p w14:paraId="314F714A" w14:textId="77777777" w:rsidR="00BF22A4" w:rsidRDefault="00BF22A4" w:rsidP="00BF22A4">
      <w:pPr>
        <w:pStyle w:val="ListParagraph"/>
        <w:numPr>
          <w:ilvl w:val="0"/>
          <w:numId w:val="2"/>
        </w:numPr>
        <w:rPr>
          <w:b/>
        </w:rPr>
      </w:pPr>
      <w:r>
        <w:rPr>
          <w:b/>
        </w:rPr>
        <w:t xml:space="preserve">System Maintenance </w:t>
      </w:r>
    </w:p>
    <w:p w14:paraId="4FB9FF12" w14:textId="77777777" w:rsidR="00BF22A4" w:rsidRPr="00A81FCF" w:rsidRDefault="00BF22A4" w:rsidP="00BF22A4">
      <w:pPr>
        <w:pStyle w:val="ListParagraph"/>
        <w:numPr>
          <w:ilvl w:val="0"/>
          <w:numId w:val="5"/>
        </w:numPr>
      </w:pPr>
      <w:r w:rsidRPr="00A81FCF">
        <w:rPr>
          <w:highlight w:val="green"/>
        </w:rPr>
        <w:t>Make sure that large sections of your code are annotated stating specifically what they do.</w:t>
      </w:r>
      <w:r w:rsidRPr="00A81FCF">
        <w:t xml:space="preserve"> </w:t>
      </w:r>
    </w:p>
    <w:p w14:paraId="2D7B318D" w14:textId="77777777" w:rsidR="00BF22A4" w:rsidRPr="00A81FCF" w:rsidRDefault="00BF22A4" w:rsidP="00BF22A4">
      <w:pPr>
        <w:pStyle w:val="ListParagraph"/>
        <w:numPr>
          <w:ilvl w:val="0"/>
          <w:numId w:val="5"/>
        </w:numPr>
      </w:pPr>
      <w:r w:rsidRPr="00A81FCF">
        <w:rPr>
          <w:highlight w:val="green"/>
        </w:rPr>
        <w:t>Ensure that all variables and functions are appropriately named based on their function/ purpose.</w:t>
      </w:r>
      <w:r w:rsidRPr="00A81FCF">
        <w:t xml:space="preserve"> </w:t>
      </w:r>
    </w:p>
    <w:p w14:paraId="6A28CA28" w14:textId="77777777" w:rsidR="00BF22A4" w:rsidRDefault="00BF22A4" w:rsidP="00BF22A4">
      <w:pPr>
        <w:pStyle w:val="ListParagraph"/>
        <w:numPr>
          <w:ilvl w:val="0"/>
          <w:numId w:val="2"/>
        </w:numPr>
        <w:rPr>
          <w:b/>
        </w:rPr>
      </w:pPr>
      <w:r>
        <w:rPr>
          <w:b/>
        </w:rPr>
        <w:t xml:space="preserve">Validation </w:t>
      </w:r>
    </w:p>
    <w:p w14:paraId="39E05BDD" w14:textId="77777777" w:rsidR="00BF22A4" w:rsidRPr="00BF22A4" w:rsidRDefault="00BF22A4" w:rsidP="00BF22A4">
      <w:pPr>
        <w:pStyle w:val="ListParagraph"/>
        <w:numPr>
          <w:ilvl w:val="0"/>
          <w:numId w:val="6"/>
        </w:numPr>
      </w:pPr>
      <w:r w:rsidRPr="00BF22A4">
        <w:t xml:space="preserve">Be sure to evidence any validation that your solution provides e.g. what measures have your produced to ensure that the user cannot cause any errors within the program whilst it is running. </w:t>
      </w:r>
    </w:p>
    <w:p w14:paraId="6F31065F" w14:textId="77777777" w:rsidR="00BF22A4" w:rsidRPr="00BF22A4" w:rsidRDefault="00BF22A4" w:rsidP="00BF22A4">
      <w:pPr>
        <w:pStyle w:val="ListParagraph"/>
        <w:rPr>
          <w:b/>
        </w:rPr>
      </w:pPr>
    </w:p>
    <w:sectPr w:rsidR="00BF22A4" w:rsidRPr="00BF22A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E3DCAD" w14:textId="77777777" w:rsidR="00CA764D" w:rsidRDefault="00CA764D" w:rsidP="00BF22A4">
      <w:pPr>
        <w:spacing w:after="0" w:line="240" w:lineRule="auto"/>
      </w:pPr>
      <w:r>
        <w:separator/>
      </w:r>
    </w:p>
  </w:endnote>
  <w:endnote w:type="continuationSeparator" w:id="0">
    <w:p w14:paraId="3EB620FC" w14:textId="77777777" w:rsidR="00CA764D" w:rsidRDefault="00CA764D" w:rsidP="00BF2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ple Boy BTN">
    <w:altName w:val="Calibri"/>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1797A" w14:textId="77777777" w:rsidR="00CA764D" w:rsidRDefault="00CA764D" w:rsidP="00BF22A4">
      <w:pPr>
        <w:spacing w:after="0" w:line="240" w:lineRule="auto"/>
      </w:pPr>
      <w:r>
        <w:separator/>
      </w:r>
    </w:p>
  </w:footnote>
  <w:footnote w:type="continuationSeparator" w:id="0">
    <w:p w14:paraId="7E59B711" w14:textId="77777777" w:rsidR="00CA764D" w:rsidRDefault="00CA764D" w:rsidP="00BF22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57818" w14:textId="77777777" w:rsidR="00BF22A4" w:rsidRDefault="00BF22A4" w:rsidP="00BF22A4">
    <w:pPr>
      <w:jc w:val="right"/>
      <w:rPr>
        <w:rFonts w:ascii="Apple Boy BTN" w:hAnsi="Apple Boy BTN"/>
        <w:sz w:val="32"/>
      </w:rPr>
    </w:pPr>
    <w:r>
      <w:rPr>
        <w:rFonts w:ascii="Apple Boy BTN" w:hAnsi="Apple Boy BTN"/>
        <w:noProof/>
        <w:sz w:val="32"/>
        <w:lang w:eastAsia="en-GB"/>
      </w:rPr>
      <mc:AlternateContent>
        <mc:Choice Requires="wps">
          <w:drawing>
            <wp:anchor distT="0" distB="0" distL="114300" distR="114300" simplePos="0" relativeHeight="251659264" behindDoc="0" locked="0" layoutInCell="1" allowOverlap="1" wp14:anchorId="16255D86" wp14:editId="3281AE4E">
              <wp:simplePos x="0" y="0"/>
              <wp:positionH relativeFrom="column">
                <wp:posOffset>-142875</wp:posOffset>
              </wp:positionH>
              <wp:positionV relativeFrom="paragraph">
                <wp:posOffset>381000</wp:posOffset>
              </wp:positionV>
              <wp:extent cx="5934075" cy="0"/>
              <wp:effectExtent l="0" t="0" r="9525" b="19050"/>
              <wp:wrapNone/>
              <wp:docPr id="1" name="Straight Connector 1"/>
              <wp:cNvGraphicFramePr/>
              <a:graphic xmlns:a="http://schemas.openxmlformats.org/drawingml/2006/main">
                <a:graphicData uri="http://schemas.microsoft.com/office/word/2010/wordprocessingShape">
                  <wps:wsp>
                    <wps:cNvCnPr/>
                    <wps:spPr>
                      <a:xfrm flipH="1">
                        <a:off x="0" y="0"/>
                        <a:ext cx="5934075" cy="0"/>
                      </a:xfrm>
                      <a:prstGeom prst="line">
                        <a:avLst/>
                      </a:prstGeom>
                      <a:ln w="254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E9E2C9"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30pt" to="456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" strokecolor="#ed7d31 [3205]" strokeweight="2pt">
              <v:stroke joinstyle="miter"/>
            </v:line>
          </w:pict>
        </mc:Fallback>
      </mc:AlternateContent>
    </w:r>
    <w:r w:rsidRPr="000062F6">
      <w:rPr>
        <w:rFonts w:ascii="Apple Boy BTN" w:hAnsi="Apple Boy BTN"/>
        <w:sz w:val="32"/>
      </w:rPr>
      <w:t xml:space="preserve">Project Task List </w:t>
    </w:r>
    <w:r>
      <w:rPr>
        <w:rFonts w:ascii="Apple Boy BTN" w:hAnsi="Apple Boy BTN"/>
        <w:sz w:val="32"/>
      </w:rPr>
      <w:t>–</w:t>
    </w:r>
    <w:r w:rsidRPr="000062F6">
      <w:rPr>
        <w:rFonts w:ascii="Apple Boy BTN" w:hAnsi="Apple Boy BTN"/>
        <w:sz w:val="32"/>
      </w:rPr>
      <w:t xml:space="preserve"> </w:t>
    </w:r>
    <w:r>
      <w:rPr>
        <w:rFonts w:ascii="Apple Boy BTN" w:hAnsi="Apple Boy BTN"/>
        <w:sz w:val="32"/>
      </w:rPr>
      <w:t>Development</w:t>
    </w:r>
    <w:r w:rsidRPr="000062F6">
      <w:rPr>
        <w:rFonts w:ascii="Apple Boy BTN" w:hAnsi="Apple Boy BTN"/>
        <w:sz w:val="32"/>
      </w:rPr>
      <w:t xml:space="preserve"> Section </w:t>
    </w:r>
  </w:p>
  <w:p w14:paraId="794D0037" w14:textId="77777777" w:rsidR="00BF22A4" w:rsidRDefault="00BF22A4" w:rsidP="00BF22A4">
    <w:pPr>
      <w:pStyle w:val="Header"/>
    </w:pPr>
  </w:p>
  <w:p w14:paraId="1A0E3378" w14:textId="77777777" w:rsidR="00BF22A4" w:rsidRDefault="00BF2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B7449"/>
    <w:multiLevelType w:val="hybridMultilevel"/>
    <w:tmpl w:val="B4A0DA96"/>
    <w:lvl w:ilvl="0" w:tplc="08090003">
      <w:start w:val="1"/>
      <w:numFmt w:val="bullet"/>
      <w:lvlText w:val="o"/>
      <w:lvlJc w:val="left"/>
      <w:pPr>
        <w:ind w:left="1485" w:hanging="360"/>
      </w:pPr>
      <w:rPr>
        <w:rFonts w:ascii="Courier New" w:hAnsi="Courier New" w:cs="Courier New"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1" w15:restartNumberingAfterBreak="0">
    <w:nsid w:val="191B4BA3"/>
    <w:multiLevelType w:val="hybridMultilevel"/>
    <w:tmpl w:val="E994870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4253E5F"/>
    <w:multiLevelType w:val="hybridMultilevel"/>
    <w:tmpl w:val="EC1A4FC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ACF46C2"/>
    <w:multiLevelType w:val="hybridMultilevel"/>
    <w:tmpl w:val="BC1AC5F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1436D61"/>
    <w:multiLevelType w:val="hybridMultilevel"/>
    <w:tmpl w:val="710A2A1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DC416C"/>
    <w:multiLevelType w:val="hybridMultilevel"/>
    <w:tmpl w:val="168419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2A4"/>
    <w:rsid w:val="00733C8F"/>
    <w:rsid w:val="00A81FCF"/>
    <w:rsid w:val="00BF22A4"/>
    <w:rsid w:val="00CA764D"/>
    <w:rsid w:val="00FA77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0F4BF"/>
  <w15:chartTrackingRefBased/>
  <w15:docId w15:val="{3EB3FBB9-0B2B-47E8-AF54-21A2FE42E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22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22A4"/>
  </w:style>
  <w:style w:type="paragraph" w:styleId="Footer">
    <w:name w:val="footer"/>
    <w:basedOn w:val="Normal"/>
    <w:link w:val="FooterChar"/>
    <w:uiPriority w:val="99"/>
    <w:unhideWhenUsed/>
    <w:rsid w:val="00BF22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22A4"/>
  </w:style>
  <w:style w:type="paragraph" w:styleId="ListParagraph">
    <w:name w:val="List Paragraph"/>
    <w:basedOn w:val="Normal"/>
    <w:uiPriority w:val="34"/>
    <w:qFormat/>
    <w:rsid w:val="00BF2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Queen Elizabeth's Grammar School Ashbourne Academy</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R Bowbanks [RBO]</dc:creator>
  <cp:keywords/>
  <dc:description/>
  <cp:lastModifiedBy>Oli</cp:lastModifiedBy>
  <cp:revision>2</cp:revision>
  <dcterms:created xsi:type="dcterms:W3CDTF">2018-09-14T16:21:00Z</dcterms:created>
  <dcterms:modified xsi:type="dcterms:W3CDTF">2018-09-29T10:38:00Z</dcterms:modified>
</cp:coreProperties>
</file>