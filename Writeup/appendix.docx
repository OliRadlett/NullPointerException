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516"/>
        <w:gridCol w:w="2410"/>
      </w:tblGrid>
      <w:tr w:rsidR="005F6882" w:rsidTr="003E29DD">
        <w:trPr>
          <w:trHeight w:val="3544"/>
        </w:trPr>
        <w:tc>
          <w:tcPr>
            <w:tcW w:w="6516" w:type="dxa"/>
          </w:tcPr>
          <w:p w:rsidR="005F6882" w:rsidRDefault="00775A79"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9.5pt;height:312pt">
                  <v:imagedata r:id="rId5" o:title="404"/>
                </v:shape>
              </w:pict>
            </w:r>
          </w:p>
        </w:tc>
        <w:tc>
          <w:tcPr>
            <w:tcW w:w="2410" w:type="dxa"/>
          </w:tcPr>
          <w:p w:rsidR="005F6882" w:rsidRDefault="005F6882">
            <w:r>
              <w:t>404.php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775A79">
            <w:r>
              <w:pict>
                <v:shape id="_x0000_i1026" type="#_x0000_t75" style="width:324.75pt;height:210.75pt">
                  <v:imagedata r:id="rId6" o:title="addActive"/>
                </v:shape>
              </w:pict>
            </w:r>
          </w:p>
        </w:tc>
        <w:tc>
          <w:tcPr>
            <w:tcW w:w="2410" w:type="dxa"/>
          </w:tcPr>
          <w:p w:rsidR="005F6882" w:rsidRDefault="005F6882">
            <w:r>
              <w:t>addActive.js –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831D7C">
            <w:r>
              <w:lastRenderedPageBreak/>
              <w:pict>
                <v:shape id="_x0000_i1027" type="#_x0000_t75" style="width:318pt;height:327.75pt">
                  <v:imagedata r:id="rId7" o:title="admin"/>
                </v:shape>
              </w:pict>
            </w:r>
          </w:p>
        </w:tc>
        <w:tc>
          <w:tcPr>
            <w:tcW w:w="2410" w:type="dxa"/>
          </w:tcPr>
          <w:p w:rsidR="005F6882" w:rsidRDefault="003E29DD" w:rsidP="003E29DD">
            <w:proofErr w:type="spellStart"/>
            <w:r>
              <w:t>admin.php</w:t>
            </w:r>
            <w:proofErr w:type="spellEnd"/>
            <w:r>
              <w:t xml:space="preserve"> –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831D7C">
            <w:r>
              <w:lastRenderedPageBreak/>
              <w:pict>
                <v:shape id="_x0000_i1028" type="#_x0000_t75" style="width:319.5pt;height:356.25pt">
                  <v:imagedata r:id="rId8" o:title="ask"/>
                </v:shape>
              </w:pict>
            </w:r>
          </w:p>
        </w:tc>
        <w:tc>
          <w:tcPr>
            <w:tcW w:w="2410" w:type="dxa"/>
          </w:tcPr>
          <w:p w:rsidR="005F6882" w:rsidRDefault="003E29DD">
            <w:proofErr w:type="spellStart"/>
            <w:r>
              <w:t>ask.php</w:t>
            </w:r>
            <w:proofErr w:type="spellEnd"/>
            <w:r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831D7C">
            <w:r>
              <w:lastRenderedPageBreak/>
              <w:pict>
                <v:shape id="_x0000_i1029" type="#_x0000_t75" style="width:315pt;height:684pt">
                  <v:imagedata r:id="rId9" o:title="autocomplete"/>
                </v:shape>
              </w:pict>
            </w:r>
          </w:p>
        </w:tc>
        <w:tc>
          <w:tcPr>
            <w:tcW w:w="2410" w:type="dxa"/>
          </w:tcPr>
          <w:p w:rsidR="005F6882" w:rsidRDefault="003E29DD">
            <w:proofErr w:type="spellStart"/>
            <w:r>
              <w:t>autocomplete.php</w:t>
            </w:r>
            <w:proofErr w:type="spellEnd"/>
            <w:r>
              <w:t xml:space="preserve"> –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775A79">
            <w:r>
              <w:lastRenderedPageBreak/>
              <w:pict>
                <v:shape id="_x0000_i1030" type="#_x0000_t75" style="width:315pt;height:468pt">
                  <v:imagedata r:id="rId10" o:title="career"/>
                </v:shape>
              </w:pict>
            </w:r>
          </w:p>
        </w:tc>
        <w:tc>
          <w:tcPr>
            <w:tcW w:w="2410" w:type="dxa"/>
          </w:tcPr>
          <w:p w:rsidR="005F6882" w:rsidRDefault="003E29DD">
            <w:proofErr w:type="spellStart"/>
            <w:r>
              <w:t>career.php</w:t>
            </w:r>
            <w:proofErr w:type="spellEnd"/>
            <w:r w:rsidR="00831D7C"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3B51CA">
            <w:r>
              <w:lastRenderedPageBreak/>
              <w:pict>
                <v:shape id="_x0000_i1031" type="#_x0000_t75" style="width:315pt;height:578.25pt">
                  <v:imagedata r:id="rId11" o:title="classes"/>
                </v:shape>
              </w:pict>
            </w:r>
          </w:p>
        </w:tc>
        <w:tc>
          <w:tcPr>
            <w:tcW w:w="2410" w:type="dxa"/>
          </w:tcPr>
          <w:p w:rsidR="005F6882" w:rsidRDefault="003B51CA">
            <w:proofErr w:type="spellStart"/>
            <w:r>
              <w:t>classes.php</w:t>
            </w:r>
            <w:proofErr w:type="spellEnd"/>
            <w:r w:rsidR="00927EF3"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A213A6">
            <w:r>
              <w:lastRenderedPageBreak/>
              <w:pict>
                <v:shape id="_x0000_i1032" type="#_x0000_t75" style="width:315pt;height:401.25pt">
                  <v:imagedata r:id="rId12" o:title="comment"/>
                </v:shape>
              </w:pict>
            </w:r>
          </w:p>
        </w:tc>
        <w:tc>
          <w:tcPr>
            <w:tcW w:w="2410" w:type="dxa"/>
          </w:tcPr>
          <w:p w:rsidR="005F6882" w:rsidRDefault="00A213A6">
            <w:proofErr w:type="spellStart"/>
            <w:r>
              <w:t>comment.php</w:t>
            </w:r>
            <w:proofErr w:type="spellEnd"/>
            <w:r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8E4411">
            <w:r>
              <w:lastRenderedPageBreak/>
              <w:pict>
                <v:shape id="_x0000_i1033" type="#_x0000_t75" style="width:315pt;height:266.25pt">
                  <v:imagedata r:id="rId13" o:title="composer"/>
                </v:shape>
              </w:pict>
            </w:r>
          </w:p>
        </w:tc>
        <w:tc>
          <w:tcPr>
            <w:tcW w:w="2410" w:type="dxa"/>
          </w:tcPr>
          <w:p w:rsidR="005F6882" w:rsidRDefault="00EF5027">
            <w:proofErr w:type="spellStart"/>
            <w:r>
              <w:t>composor.json</w:t>
            </w:r>
            <w:proofErr w:type="spellEnd"/>
            <w:r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8E4411">
            <w:r>
              <w:lastRenderedPageBreak/>
              <w:pict>
                <v:shape id="_x0000_i1035" type="#_x0000_t75" style="width:313.5pt;height:697.5pt">
                  <v:imagedata r:id="rId14" o:title="core js"/>
                </v:shape>
              </w:pict>
            </w:r>
          </w:p>
        </w:tc>
        <w:tc>
          <w:tcPr>
            <w:tcW w:w="2410" w:type="dxa"/>
          </w:tcPr>
          <w:p w:rsidR="005F6882" w:rsidRDefault="00136F63">
            <w:r>
              <w:t>c</w:t>
            </w:r>
            <w:r w:rsidR="008E4411">
              <w:t>ore.js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0B14EB">
            <w:r w:rsidRPr="000B14EB">
              <w:lastRenderedPageBreak/>
              <w:drawing>
                <wp:inline distT="0" distB="0" distL="0" distR="0" wp14:anchorId="003D84F2" wp14:editId="6B1B1DDE">
                  <wp:extent cx="4000500" cy="4572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14EB" w:rsidRDefault="000B14EB">
            <w:r w:rsidRPr="000B14EB">
              <w:drawing>
                <wp:inline distT="0" distB="0" distL="0" distR="0" wp14:anchorId="367421AD" wp14:editId="0FF284FC">
                  <wp:extent cx="4000500" cy="413702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413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:rsidR="005F6882" w:rsidRDefault="00FB53B1">
            <w:proofErr w:type="spellStart"/>
            <w:r>
              <w:t>core.php</w:t>
            </w:r>
            <w:proofErr w:type="spellEnd"/>
            <w:r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0B14EB">
            <w:r w:rsidRPr="000B14EB">
              <w:lastRenderedPageBreak/>
              <w:drawing>
                <wp:inline distT="0" distB="0" distL="0" distR="0" wp14:anchorId="788B5D7B" wp14:editId="4E0F62A3">
                  <wp:extent cx="4000500" cy="409003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409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B14EB">
              <w:drawing>
                <wp:inline distT="0" distB="0" distL="0" distR="0" wp14:anchorId="5D2127AF" wp14:editId="7404B7AC">
                  <wp:extent cx="4000500" cy="409829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409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14EB" w:rsidRDefault="000B14EB">
            <w:r w:rsidRPr="000B14EB">
              <w:lastRenderedPageBreak/>
              <w:drawing>
                <wp:inline distT="0" distB="0" distL="0" distR="0" wp14:anchorId="6EFCE2E2" wp14:editId="53F06DAB">
                  <wp:extent cx="4000500" cy="6075045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607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:rsidR="005F6882" w:rsidRDefault="005F6882"/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EC6D9F">
            <w:r>
              <w:lastRenderedPageBreak/>
              <w:pict>
                <v:shape id="_x0000_i1046" type="#_x0000_t75" style="width:293.25pt;height:738.75pt">
                  <v:imagedata r:id="rId20" o:title="database"/>
                </v:shape>
              </w:pict>
            </w:r>
          </w:p>
        </w:tc>
        <w:tc>
          <w:tcPr>
            <w:tcW w:w="2410" w:type="dxa"/>
          </w:tcPr>
          <w:p w:rsidR="005F6882" w:rsidRDefault="00804DC7">
            <w:proofErr w:type="spellStart"/>
            <w:r>
              <w:t>d</w:t>
            </w:r>
            <w:r w:rsidR="00936F38">
              <w:t>atabase.php</w:t>
            </w:r>
            <w:proofErr w:type="spellEnd"/>
            <w:r w:rsidR="00936F38"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A96EE9">
            <w:r>
              <w:lastRenderedPageBreak/>
              <w:pict>
                <v:shape id="_x0000_i1049" type="#_x0000_t75" style="width:315pt;height:429.75pt">
                  <v:imagedata r:id="rId21" o:title="downloadJobs"/>
                </v:shape>
              </w:pict>
            </w:r>
          </w:p>
        </w:tc>
        <w:tc>
          <w:tcPr>
            <w:tcW w:w="2410" w:type="dxa"/>
          </w:tcPr>
          <w:p w:rsidR="005F6882" w:rsidRDefault="00A96EE9">
            <w:proofErr w:type="spellStart"/>
            <w:r>
              <w:t>downloadjobs.php</w:t>
            </w:r>
            <w:proofErr w:type="spellEnd"/>
            <w:r w:rsidR="00B03ED8"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DF68C7">
            <w:r>
              <w:pict>
                <v:shape id="_x0000_i1050" type="#_x0000_t75" style="width:315pt;height:188.25pt">
                  <v:imagedata r:id="rId22" o:title="downloadNewJobs"/>
                </v:shape>
              </w:pict>
            </w:r>
          </w:p>
        </w:tc>
        <w:tc>
          <w:tcPr>
            <w:tcW w:w="2410" w:type="dxa"/>
          </w:tcPr>
          <w:p w:rsidR="005F6882" w:rsidRDefault="00760EFF">
            <w:proofErr w:type="spellStart"/>
            <w:r>
              <w:t>d</w:t>
            </w:r>
            <w:r w:rsidR="00DF68C7">
              <w:t>ownloadnewjobs.php</w:t>
            </w:r>
            <w:proofErr w:type="spellEnd"/>
            <w:r w:rsidR="00DF68C7">
              <w:t xml:space="preserve"> –</w:t>
            </w:r>
            <w:r w:rsidR="003A7325">
              <w:t xml:space="preserve">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E97DBB">
            <w:r>
              <w:pict>
                <v:shape id="_x0000_i1051" type="#_x0000_t75" style="width:315pt;height:368.25pt">
                  <v:imagedata r:id="rId23" o:title="downloadquestions"/>
                </v:shape>
              </w:pict>
            </w:r>
          </w:p>
        </w:tc>
        <w:tc>
          <w:tcPr>
            <w:tcW w:w="2410" w:type="dxa"/>
          </w:tcPr>
          <w:p w:rsidR="005F6882" w:rsidRDefault="00F7417B" w:rsidP="006D3AEE">
            <w:proofErr w:type="spellStart"/>
            <w:r>
              <w:t>d</w:t>
            </w:r>
            <w:r w:rsidR="006D3AEE">
              <w:t>ownloadquestions.php</w:t>
            </w:r>
            <w:proofErr w:type="spellEnd"/>
            <w:r w:rsidR="008F4531"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795924">
            <w:r>
              <w:pict>
                <v:shape id="_x0000_i1052" type="#_x0000_t75" style="width:315pt;height:307.5pt">
                  <v:imagedata r:id="rId24" o:title="downloadquestionvotes"/>
                </v:shape>
              </w:pict>
            </w:r>
          </w:p>
        </w:tc>
        <w:tc>
          <w:tcPr>
            <w:tcW w:w="2410" w:type="dxa"/>
          </w:tcPr>
          <w:p w:rsidR="005F6882" w:rsidRDefault="00795924">
            <w:proofErr w:type="spellStart"/>
            <w:r>
              <w:t>downloadquestionvotes.php</w:t>
            </w:r>
            <w:proofErr w:type="spellEnd"/>
            <w:r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5F6882"/>
          <w:p w:rsidR="005F6882" w:rsidRDefault="00EE1C53">
            <w:r>
              <w:pict>
                <v:shape id="_x0000_i1053" type="#_x0000_t75" style="width:315pt;height:213pt">
                  <v:imagedata r:id="rId25" o:title="downloadsearchjobs"/>
                </v:shape>
              </w:pict>
            </w:r>
          </w:p>
        </w:tc>
        <w:tc>
          <w:tcPr>
            <w:tcW w:w="2410" w:type="dxa"/>
          </w:tcPr>
          <w:p w:rsidR="005F6882" w:rsidRDefault="00EE1C53">
            <w:proofErr w:type="spellStart"/>
            <w:r>
              <w:t>downloadsearchjobs.php</w:t>
            </w:r>
            <w:proofErr w:type="spellEnd"/>
            <w:r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695051">
            <w:r>
              <w:pict>
                <v:shape id="_x0000_i1054" type="#_x0000_t75" style="width:315pt;height:196.5pt">
                  <v:imagedata r:id="rId26" o:title="downloadsearchq"/>
                </v:shape>
              </w:pict>
            </w:r>
          </w:p>
        </w:tc>
        <w:tc>
          <w:tcPr>
            <w:tcW w:w="2410" w:type="dxa"/>
          </w:tcPr>
          <w:p w:rsidR="00695051" w:rsidRDefault="00695051">
            <w:proofErr w:type="spellStart"/>
            <w:r>
              <w:t>downloadsearchq.php</w:t>
            </w:r>
            <w:proofErr w:type="spellEnd"/>
            <w:r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27702E">
            <w:r>
              <w:pict>
                <v:shape id="_x0000_i1055" type="#_x0000_t75" style="width:315pt;height:196.5pt">
                  <v:imagedata r:id="rId27" o:title="downloadTags"/>
                </v:shape>
              </w:pict>
            </w:r>
          </w:p>
        </w:tc>
        <w:tc>
          <w:tcPr>
            <w:tcW w:w="2410" w:type="dxa"/>
          </w:tcPr>
          <w:p w:rsidR="005F6882" w:rsidRDefault="0027702E">
            <w:proofErr w:type="spellStart"/>
            <w:r>
              <w:t>downloadtags.php</w:t>
            </w:r>
            <w:proofErr w:type="spellEnd"/>
            <w:r>
              <w:t xml:space="preserve">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B70D6D">
            <w:r>
              <w:pict>
                <v:shape id="_x0000_i1056" type="#_x0000_t75" style="width:315pt;height:456.75pt">
                  <v:imagedata r:id="rId28" o:title="editcomment"/>
                </v:shape>
              </w:pict>
            </w:r>
          </w:p>
        </w:tc>
        <w:tc>
          <w:tcPr>
            <w:tcW w:w="2410" w:type="dxa"/>
          </w:tcPr>
          <w:p w:rsidR="005F6882" w:rsidRDefault="00B70D6D">
            <w:proofErr w:type="spellStart"/>
            <w:r>
              <w:t>editcomment.php</w:t>
            </w:r>
            <w:proofErr w:type="spellEnd"/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8F7FDE">
            <w:r>
              <w:lastRenderedPageBreak/>
              <w:pict>
                <v:shape id="_x0000_i1057" type="#_x0000_t75" style="width:315pt;height:279pt">
                  <v:imagedata r:id="rId29" o:title="error"/>
                </v:shape>
              </w:pict>
            </w:r>
          </w:p>
        </w:tc>
        <w:tc>
          <w:tcPr>
            <w:tcW w:w="2410" w:type="dxa"/>
          </w:tcPr>
          <w:p w:rsidR="005F6882" w:rsidRDefault="008F7FDE">
            <w:proofErr w:type="spellStart"/>
            <w:r>
              <w:t>error.php</w:t>
            </w:r>
            <w:proofErr w:type="spellEnd"/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B866E9">
            <w:r w:rsidRPr="00B866E9">
              <w:drawing>
                <wp:inline distT="0" distB="0" distL="0" distR="0" wp14:anchorId="262129DA" wp14:editId="4FCCBE9B">
                  <wp:extent cx="4000500" cy="753046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753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6E9" w:rsidRDefault="00B866E9">
            <w:r w:rsidRPr="00B866E9">
              <w:drawing>
                <wp:inline distT="0" distB="0" distL="0" distR="0" wp14:anchorId="37D177C3" wp14:editId="6FE145AC">
                  <wp:extent cx="4000500" cy="775779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775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866E9">
              <w:drawing>
                <wp:inline distT="0" distB="0" distL="0" distR="0" wp14:anchorId="39AEC52F" wp14:editId="77C4B1A2">
                  <wp:extent cx="4000500" cy="813625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813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:rsidR="005F6882" w:rsidRDefault="007717A9">
            <w:r>
              <w:t>filterJobs.js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410B61">
            <w:r>
              <w:pict>
                <v:shape id="_x0000_i1062" type="#_x0000_t75" style="width:315pt;height:556.5pt">
                  <v:imagedata r:id="rId33" o:title="filterQuestions"/>
                </v:shape>
              </w:pict>
            </w:r>
          </w:p>
        </w:tc>
        <w:tc>
          <w:tcPr>
            <w:tcW w:w="2410" w:type="dxa"/>
          </w:tcPr>
          <w:p w:rsidR="005F6882" w:rsidRDefault="00410B61">
            <w:r>
              <w:t>filterQuestions.js - Final</w:t>
            </w:r>
          </w:p>
        </w:tc>
      </w:tr>
      <w:tr w:rsidR="005F6882" w:rsidTr="003E29DD">
        <w:trPr>
          <w:trHeight w:val="4487"/>
        </w:trPr>
        <w:tc>
          <w:tcPr>
            <w:tcW w:w="6516" w:type="dxa"/>
          </w:tcPr>
          <w:p w:rsidR="005F6882" w:rsidRDefault="00401403">
            <w:r>
              <w:pict>
                <v:shape id="_x0000_i1063" type="#_x0000_t75" style="width:252pt;height:697.5pt">
                  <v:imagedata r:id="rId34" o:title="filterSearchJobs"/>
                </v:shape>
              </w:pict>
            </w:r>
          </w:p>
        </w:tc>
        <w:tc>
          <w:tcPr>
            <w:tcW w:w="2410" w:type="dxa"/>
          </w:tcPr>
          <w:p w:rsidR="005F6882" w:rsidRDefault="00401403">
            <w:r>
              <w:t>filterSearchJobs.js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6A6FBD">
            <w:r>
              <w:rPr>
                <w:noProof/>
                <w:lang w:eastAsia="en-GB"/>
              </w:rPr>
              <w:drawing>
                <wp:inline distT="0" distB="0" distL="0" distR="0">
                  <wp:extent cx="4000500" cy="8753475"/>
                  <wp:effectExtent l="0" t="0" r="0" b="9525"/>
                  <wp:docPr id="12" name="Picture 12" descr="C:\Users\2radletto\AppData\Local\Microsoft\Windows\INetCache\Content.Word\filterSearchQuestion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2radletto\AppData\Local\Microsoft\Windows\INetCache\Content.Word\filterSearchQuestion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875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:rsidR="00981C15" w:rsidRDefault="007446D3" w:rsidP="006A6FBD">
            <w:r>
              <w:t>filterSearch</w:t>
            </w:r>
            <w:r w:rsidR="006A6FBD">
              <w:t>Questions</w:t>
            </w:r>
            <w:r>
              <w:t>.js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FE4C63">
            <w:r>
              <w:pict>
                <v:shape id="_x0000_i1069" type="#_x0000_t75" style="width:315pt;height:484.5pt">
                  <v:imagedata r:id="rId36" o:title="findjobs"/>
                </v:shape>
              </w:pict>
            </w:r>
          </w:p>
        </w:tc>
        <w:tc>
          <w:tcPr>
            <w:tcW w:w="2410" w:type="dxa"/>
          </w:tcPr>
          <w:p w:rsidR="00981C15" w:rsidRDefault="00FE4C63">
            <w:proofErr w:type="spellStart"/>
            <w:r>
              <w:t>findjobs.php</w:t>
            </w:r>
            <w:proofErr w:type="spellEnd"/>
            <w:r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8C7FA3">
            <w:r>
              <w:pict>
                <v:shape id="_x0000_i1070" type="#_x0000_t75" style="width:315pt;height:550.5pt">
                  <v:imagedata r:id="rId37" o:title="findpeople"/>
                </v:shape>
              </w:pict>
            </w:r>
          </w:p>
        </w:tc>
        <w:tc>
          <w:tcPr>
            <w:tcW w:w="2410" w:type="dxa"/>
          </w:tcPr>
          <w:p w:rsidR="00981C15" w:rsidRDefault="00A04191">
            <w:proofErr w:type="spellStart"/>
            <w:r>
              <w:t>fi</w:t>
            </w:r>
            <w:r w:rsidR="008C7FA3">
              <w:t>ndpeople.php</w:t>
            </w:r>
            <w:proofErr w:type="spellEnd"/>
            <w:r w:rsidR="008C7FA3"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705518">
            <w:r>
              <w:pict>
                <v:shape id="_x0000_i1071" type="#_x0000_t75" style="width:315pt;height:450.75pt">
                  <v:imagedata r:id="rId38" o:title="functions"/>
                </v:shape>
              </w:pict>
            </w:r>
          </w:p>
        </w:tc>
        <w:tc>
          <w:tcPr>
            <w:tcW w:w="2410" w:type="dxa"/>
          </w:tcPr>
          <w:p w:rsidR="00981C15" w:rsidRDefault="00705518">
            <w:proofErr w:type="spellStart"/>
            <w:r>
              <w:t>functions.php</w:t>
            </w:r>
            <w:proofErr w:type="spellEnd"/>
            <w:r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A016B7">
            <w:r w:rsidRPr="00A016B7">
              <w:drawing>
                <wp:inline distT="0" distB="0" distL="0" distR="0" wp14:anchorId="2057C53D" wp14:editId="680B9D47">
                  <wp:extent cx="4000500" cy="737552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737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C0328" w:rsidRPr="004C0328">
              <w:drawing>
                <wp:inline distT="0" distB="0" distL="0" distR="0" wp14:anchorId="29D0E375" wp14:editId="4D7B11CD">
                  <wp:extent cx="4000500" cy="7731760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773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:rsidR="00981C15" w:rsidRDefault="00A016B7">
            <w:r>
              <w:t>GetVotes.js</w:t>
            </w:r>
            <w:r w:rsidR="006A735B"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315E1B">
            <w:r>
              <w:pict>
                <v:shape id="_x0000_i1074" type="#_x0000_t75" style="width:163.5pt;height:222.75pt">
                  <v:imagedata r:id="rId41" o:title="gitignore"/>
                </v:shape>
              </w:pict>
            </w:r>
          </w:p>
        </w:tc>
        <w:tc>
          <w:tcPr>
            <w:tcW w:w="2410" w:type="dxa"/>
          </w:tcPr>
          <w:p w:rsidR="00981C15" w:rsidRDefault="00315E1B">
            <w:r>
              <w:t>.</w:t>
            </w:r>
            <w:proofErr w:type="spellStart"/>
            <w:r>
              <w:t>gitignore</w:t>
            </w:r>
            <w:proofErr w:type="spellEnd"/>
            <w:r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75363A">
            <w:r>
              <w:pict>
                <v:shape id="_x0000_i1075" type="#_x0000_t75" style="width:315pt;height:262.5pt">
                  <v:imagedata r:id="rId42" o:title="header"/>
                </v:shape>
              </w:pict>
            </w:r>
          </w:p>
        </w:tc>
        <w:tc>
          <w:tcPr>
            <w:tcW w:w="2410" w:type="dxa"/>
          </w:tcPr>
          <w:p w:rsidR="00981C15" w:rsidRDefault="0075363A">
            <w:r>
              <w:t>header.html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747C08">
            <w:r>
              <w:pict>
                <v:shape id="_x0000_i1076" type="#_x0000_t75" style="width:315pt;height:401.25pt">
                  <v:imagedata r:id="rId43" o:title="helloworld"/>
                </v:shape>
              </w:pict>
            </w:r>
          </w:p>
        </w:tc>
        <w:tc>
          <w:tcPr>
            <w:tcW w:w="2410" w:type="dxa"/>
          </w:tcPr>
          <w:p w:rsidR="00981C15" w:rsidRDefault="00747C08">
            <w:proofErr w:type="spellStart"/>
            <w:r>
              <w:t>helloworld.php</w:t>
            </w:r>
            <w:proofErr w:type="spellEnd"/>
            <w:r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EC097C">
            <w:r>
              <w:pict>
                <v:shape id="_x0000_i1077" type="#_x0000_t75" style="width:315pt;height:600.75pt">
                  <v:imagedata r:id="rId44" o:title="ifelse"/>
                </v:shape>
              </w:pict>
            </w:r>
          </w:p>
        </w:tc>
        <w:tc>
          <w:tcPr>
            <w:tcW w:w="2410" w:type="dxa"/>
          </w:tcPr>
          <w:p w:rsidR="00981C15" w:rsidRDefault="00EC097C">
            <w:proofErr w:type="spellStart"/>
            <w:r>
              <w:t>ifelse.php</w:t>
            </w:r>
            <w:proofErr w:type="spellEnd"/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744810">
            <w:r>
              <w:pict>
                <v:shape id="_x0000_i1078" type="#_x0000_t75" style="width:315pt;height:602.25pt">
                  <v:imagedata r:id="rId45" o:title="index css"/>
                </v:shape>
              </w:pict>
            </w:r>
          </w:p>
        </w:tc>
        <w:tc>
          <w:tcPr>
            <w:tcW w:w="2410" w:type="dxa"/>
          </w:tcPr>
          <w:p w:rsidR="00981C15" w:rsidRDefault="00744810">
            <w:r>
              <w:t>index.css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7A6E71">
            <w:r>
              <w:pict>
                <v:shape id="_x0000_i1079" type="#_x0000_t75" style="width:315pt;height:561.75pt">
                  <v:imagedata r:id="rId46" o:title="index"/>
                </v:shape>
              </w:pict>
            </w:r>
          </w:p>
        </w:tc>
        <w:tc>
          <w:tcPr>
            <w:tcW w:w="2410" w:type="dxa"/>
          </w:tcPr>
          <w:p w:rsidR="00981C15" w:rsidRDefault="007A6E71">
            <w:proofErr w:type="spellStart"/>
            <w:r>
              <w:t>index.php</w:t>
            </w:r>
            <w:proofErr w:type="spellEnd"/>
            <w:r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360870">
            <w:r>
              <w:pict>
                <v:shape id="_x0000_i1080" type="#_x0000_t75" style="width:315pt;height:672.75pt">
                  <v:imagedata r:id="rId47" o:title="job"/>
                </v:shape>
              </w:pict>
            </w:r>
          </w:p>
        </w:tc>
        <w:tc>
          <w:tcPr>
            <w:tcW w:w="2410" w:type="dxa"/>
          </w:tcPr>
          <w:p w:rsidR="00981C15" w:rsidRDefault="00360870">
            <w:proofErr w:type="spellStart"/>
            <w:r>
              <w:t>job.php</w:t>
            </w:r>
            <w:proofErr w:type="spellEnd"/>
            <w:r>
              <w:t xml:space="preserve"> - </w:t>
            </w:r>
            <w:proofErr w:type="spellStart"/>
            <w:r>
              <w:t>FInal</w:t>
            </w:r>
            <w:proofErr w:type="spellEnd"/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1F3C41">
            <w:r>
              <w:pict>
                <v:shape id="_x0000_i1081" type="#_x0000_t75" style="width:315pt;height:261.75pt">
                  <v:imagedata r:id="rId48" o:title="logo-fix"/>
                </v:shape>
              </w:pict>
            </w:r>
          </w:p>
        </w:tc>
        <w:tc>
          <w:tcPr>
            <w:tcW w:w="2410" w:type="dxa"/>
          </w:tcPr>
          <w:p w:rsidR="00981C15" w:rsidRDefault="001F3C41">
            <w:r>
              <w:t>logo-fix.js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50505D">
            <w:r>
              <w:pict>
                <v:shape id="_x0000_i1082" type="#_x0000_t75" style="width:315pt;height:161.25pt">
                  <v:imagedata r:id="rId49" o:title="logout"/>
                </v:shape>
              </w:pict>
            </w:r>
          </w:p>
        </w:tc>
        <w:tc>
          <w:tcPr>
            <w:tcW w:w="2410" w:type="dxa"/>
          </w:tcPr>
          <w:p w:rsidR="00981C15" w:rsidRDefault="0050505D">
            <w:proofErr w:type="spellStart"/>
            <w:r>
              <w:t>logout.php</w:t>
            </w:r>
            <w:proofErr w:type="spellEnd"/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2B7BED">
            <w:r>
              <w:pict>
                <v:shape id="_x0000_i1083" type="#_x0000_t75" style="width:284.25pt;height:697.5pt">
                  <v:imagedata r:id="rId50" o:title="modifyvote"/>
                </v:shape>
              </w:pict>
            </w:r>
          </w:p>
        </w:tc>
        <w:tc>
          <w:tcPr>
            <w:tcW w:w="2410" w:type="dxa"/>
          </w:tcPr>
          <w:p w:rsidR="00981C15" w:rsidRDefault="002B7BED">
            <w:proofErr w:type="spellStart"/>
            <w:r>
              <w:t>modifyvote.php</w:t>
            </w:r>
            <w:proofErr w:type="spellEnd"/>
            <w:r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987C0F">
            <w:r>
              <w:pict>
                <v:shape id="_x0000_i1086" type="#_x0000_t75" style="width:315pt;height:345.75pt">
                  <v:imagedata r:id="rId51" o:title="processcomment"/>
                </v:shape>
              </w:pict>
            </w:r>
          </w:p>
        </w:tc>
        <w:tc>
          <w:tcPr>
            <w:tcW w:w="2410" w:type="dxa"/>
          </w:tcPr>
          <w:p w:rsidR="00981C15" w:rsidRDefault="00987C0F">
            <w:proofErr w:type="spellStart"/>
            <w:r>
              <w:t>processcomment.php</w:t>
            </w:r>
            <w:proofErr w:type="spellEnd"/>
            <w:r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3D2048">
            <w:r>
              <w:pict>
                <v:shape id="_x0000_i1087" type="#_x0000_t75" style="width:315pt;height:390pt">
                  <v:imagedata r:id="rId52" o:title="processeditcomment"/>
                </v:shape>
              </w:pict>
            </w:r>
          </w:p>
        </w:tc>
        <w:tc>
          <w:tcPr>
            <w:tcW w:w="2410" w:type="dxa"/>
          </w:tcPr>
          <w:p w:rsidR="00981C15" w:rsidRDefault="003D2048">
            <w:proofErr w:type="spellStart"/>
            <w:r>
              <w:t>processeditcomment.php</w:t>
            </w:r>
            <w:proofErr w:type="spellEnd"/>
            <w:r w:rsidR="001660FC">
              <w:t xml:space="preserve"> - Final</w:t>
            </w:r>
          </w:p>
        </w:tc>
      </w:tr>
      <w:tr w:rsidR="00981C15" w:rsidTr="003E29DD">
        <w:trPr>
          <w:trHeight w:val="4487"/>
        </w:trPr>
        <w:tc>
          <w:tcPr>
            <w:tcW w:w="6516" w:type="dxa"/>
          </w:tcPr>
          <w:p w:rsidR="00981C15" w:rsidRDefault="00235D5A">
            <w:r>
              <w:pict>
                <v:shape id="_x0000_i1088" type="#_x0000_t75" style="width:315pt;height:210pt">
                  <v:imagedata r:id="rId53" o:title="processipblock"/>
                </v:shape>
              </w:pict>
            </w:r>
          </w:p>
        </w:tc>
        <w:tc>
          <w:tcPr>
            <w:tcW w:w="2410" w:type="dxa"/>
          </w:tcPr>
          <w:p w:rsidR="00981C15" w:rsidRDefault="00235D5A">
            <w:proofErr w:type="spellStart"/>
            <w:r>
              <w:t>processipblock.php</w:t>
            </w:r>
            <w:proofErr w:type="spellEnd"/>
            <w:r>
              <w:t xml:space="preserve"> - Final</w:t>
            </w:r>
          </w:p>
        </w:tc>
      </w:tr>
      <w:tr w:rsidR="00852B53" w:rsidTr="003E29DD">
        <w:trPr>
          <w:trHeight w:val="4487"/>
        </w:trPr>
        <w:tc>
          <w:tcPr>
            <w:tcW w:w="6516" w:type="dxa"/>
          </w:tcPr>
          <w:p w:rsidR="00852B53" w:rsidRDefault="00904D4F">
            <w:r>
              <w:pict>
                <v:shape id="_x0000_i1089" type="#_x0000_t75" style="width:315pt;height:174pt">
                  <v:imagedata r:id="rId54" o:title="processjob"/>
                </v:shape>
              </w:pict>
            </w:r>
          </w:p>
        </w:tc>
        <w:tc>
          <w:tcPr>
            <w:tcW w:w="2410" w:type="dxa"/>
          </w:tcPr>
          <w:p w:rsidR="00852B53" w:rsidRDefault="00904D4F">
            <w:proofErr w:type="spellStart"/>
            <w:r>
              <w:t>processjob.php</w:t>
            </w:r>
            <w:proofErr w:type="spellEnd"/>
            <w:r>
              <w:t xml:space="preserve"> - Final</w:t>
            </w:r>
          </w:p>
        </w:tc>
      </w:tr>
      <w:tr w:rsidR="00852B53" w:rsidTr="003E29DD">
        <w:trPr>
          <w:trHeight w:val="4487"/>
        </w:trPr>
        <w:tc>
          <w:tcPr>
            <w:tcW w:w="6516" w:type="dxa"/>
          </w:tcPr>
          <w:p w:rsidR="00852B53" w:rsidRDefault="008C6E9F">
            <w:r>
              <w:pict>
                <v:shape id="_x0000_i1090" type="#_x0000_t75" style="width:315pt;height:512.25pt">
                  <v:imagedata r:id="rId55" o:title="processlogin"/>
                </v:shape>
              </w:pict>
            </w:r>
          </w:p>
        </w:tc>
        <w:tc>
          <w:tcPr>
            <w:tcW w:w="2410" w:type="dxa"/>
          </w:tcPr>
          <w:p w:rsidR="00852B53" w:rsidRDefault="006E5135">
            <w:proofErr w:type="spellStart"/>
            <w:r>
              <w:t>p</w:t>
            </w:r>
            <w:r w:rsidR="008C6E9F">
              <w:t>rocesslogin.php</w:t>
            </w:r>
            <w:proofErr w:type="spellEnd"/>
            <w:r>
              <w:t xml:space="preserve"> - Final</w:t>
            </w:r>
          </w:p>
        </w:tc>
      </w:tr>
      <w:tr w:rsidR="00852B53" w:rsidTr="003E29DD">
        <w:trPr>
          <w:trHeight w:val="4487"/>
        </w:trPr>
        <w:tc>
          <w:tcPr>
            <w:tcW w:w="6516" w:type="dxa"/>
          </w:tcPr>
          <w:p w:rsidR="00852B53" w:rsidRDefault="001B19C7">
            <w:r>
              <w:pict>
                <v:shape id="_x0000_i1091" type="#_x0000_t75" style="width:315pt;height:290.25pt">
                  <v:imagedata r:id="rId56" o:title="processquestion"/>
                </v:shape>
              </w:pict>
            </w:r>
          </w:p>
        </w:tc>
        <w:tc>
          <w:tcPr>
            <w:tcW w:w="2410" w:type="dxa"/>
          </w:tcPr>
          <w:p w:rsidR="00852B53" w:rsidRDefault="001B19C7">
            <w:proofErr w:type="spellStart"/>
            <w:r>
              <w:t>processquestion.php</w:t>
            </w:r>
            <w:proofErr w:type="spellEnd"/>
            <w:r>
              <w:t xml:space="preserve"> - Final</w:t>
            </w:r>
          </w:p>
        </w:tc>
      </w:tr>
      <w:tr w:rsidR="00852B53" w:rsidTr="003E29DD">
        <w:trPr>
          <w:trHeight w:val="4487"/>
        </w:trPr>
        <w:tc>
          <w:tcPr>
            <w:tcW w:w="6516" w:type="dxa"/>
          </w:tcPr>
          <w:p w:rsidR="00852B53" w:rsidRDefault="00465E4A">
            <w:r>
              <w:pict>
                <v:shape id="_x0000_i1092" type="#_x0000_t75" style="width:315pt;height:386.25pt">
                  <v:imagedata r:id="rId57" o:title="processsignup"/>
                </v:shape>
              </w:pict>
            </w:r>
          </w:p>
        </w:tc>
        <w:tc>
          <w:tcPr>
            <w:tcW w:w="2410" w:type="dxa"/>
          </w:tcPr>
          <w:p w:rsidR="00852B53" w:rsidRDefault="00465E4A">
            <w:proofErr w:type="spellStart"/>
            <w:r>
              <w:t>processsignup.php</w:t>
            </w:r>
            <w:proofErr w:type="spellEnd"/>
            <w:r>
              <w:t xml:space="preserve"> - Final</w:t>
            </w:r>
          </w:p>
        </w:tc>
      </w:tr>
      <w:tr w:rsidR="00852B53" w:rsidTr="003E29DD">
        <w:trPr>
          <w:trHeight w:val="4487"/>
        </w:trPr>
        <w:tc>
          <w:tcPr>
            <w:tcW w:w="6516" w:type="dxa"/>
          </w:tcPr>
          <w:p w:rsidR="00852B53" w:rsidRDefault="00283169">
            <w:r>
              <w:pict>
                <v:shape id="_x0000_i1093" type="#_x0000_t75" style="width:315pt;height:656.25pt">
                  <v:imagedata r:id="rId58" o:title="python3"/>
                </v:shape>
              </w:pict>
            </w:r>
          </w:p>
        </w:tc>
        <w:tc>
          <w:tcPr>
            <w:tcW w:w="2410" w:type="dxa"/>
          </w:tcPr>
          <w:p w:rsidR="00852B53" w:rsidRDefault="00283169">
            <w:r>
              <w:t>python3.php – Final</w:t>
            </w:r>
          </w:p>
        </w:tc>
      </w:tr>
      <w:tr w:rsidR="00852B53" w:rsidTr="003E29DD">
        <w:trPr>
          <w:trHeight w:val="4487"/>
        </w:trPr>
        <w:tc>
          <w:tcPr>
            <w:tcW w:w="6516" w:type="dxa"/>
          </w:tcPr>
          <w:p w:rsidR="00852B53" w:rsidRDefault="00E97B05">
            <w:r>
              <w:pict>
                <v:shape id="_x0000_i1094" type="#_x0000_t75" style="width:315pt;height:473.25pt">
                  <v:imagedata r:id="rId59" o:title="qa"/>
                </v:shape>
              </w:pict>
            </w:r>
          </w:p>
        </w:tc>
        <w:tc>
          <w:tcPr>
            <w:tcW w:w="2410" w:type="dxa"/>
          </w:tcPr>
          <w:p w:rsidR="00852B53" w:rsidRDefault="00E97B05">
            <w:proofErr w:type="spellStart"/>
            <w:r>
              <w:t>qa.php</w:t>
            </w:r>
            <w:proofErr w:type="spellEnd"/>
            <w:r>
              <w:t xml:space="preserve"> – Final</w:t>
            </w:r>
          </w:p>
        </w:tc>
      </w:tr>
      <w:tr w:rsidR="00852B53" w:rsidTr="003E29DD">
        <w:trPr>
          <w:trHeight w:val="4487"/>
        </w:trPr>
        <w:tc>
          <w:tcPr>
            <w:tcW w:w="6516" w:type="dxa"/>
          </w:tcPr>
          <w:p w:rsidR="00852B53" w:rsidRDefault="001116A3">
            <w:r>
              <w:pict>
                <v:shape id="_x0000_i1095" type="#_x0000_t75" style="width:246pt;height:697.5pt">
                  <v:imagedata r:id="rId60" o:title="question"/>
                </v:shape>
              </w:pict>
            </w:r>
          </w:p>
        </w:tc>
        <w:tc>
          <w:tcPr>
            <w:tcW w:w="2410" w:type="dxa"/>
          </w:tcPr>
          <w:p w:rsidR="00852B53" w:rsidRDefault="001116A3">
            <w:proofErr w:type="spellStart"/>
            <w:r>
              <w:t>question.php</w:t>
            </w:r>
            <w:proofErr w:type="spellEnd"/>
            <w:r>
              <w:t xml:space="preserve"> - Final</w:t>
            </w:r>
          </w:p>
        </w:tc>
      </w:tr>
      <w:tr w:rsidR="00852B53" w:rsidTr="003E29DD">
        <w:trPr>
          <w:trHeight w:val="4487"/>
        </w:trPr>
        <w:tc>
          <w:tcPr>
            <w:tcW w:w="6516" w:type="dxa"/>
          </w:tcPr>
          <w:p w:rsidR="00852B53" w:rsidRDefault="00126684" w:rsidP="00944EF8">
            <w:r>
              <w:pict>
                <v:shape id="_x0000_i1096" type="#_x0000_t75" style="width:315pt;height:622.5pt">
                  <v:imagedata r:id="rId61" o:title="questionFuncs - PART 1"/>
                </v:shape>
              </w:pict>
            </w:r>
          </w:p>
        </w:tc>
        <w:tc>
          <w:tcPr>
            <w:tcW w:w="2410" w:type="dxa"/>
          </w:tcPr>
          <w:p w:rsidR="00852B53" w:rsidRDefault="00210EFD">
            <w:proofErr w:type="spellStart"/>
            <w:r>
              <w:t>q</w:t>
            </w:r>
            <w:r w:rsidR="00126684">
              <w:t>uestionFuncs.php</w:t>
            </w:r>
            <w:proofErr w:type="spellEnd"/>
            <w:r w:rsidR="00126684">
              <w:t xml:space="preserve"> - Final</w:t>
            </w:r>
          </w:p>
        </w:tc>
      </w:tr>
      <w:tr w:rsidR="00852B53" w:rsidTr="003E29DD">
        <w:trPr>
          <w:trHeight w:val="4487"/>
        </w:trPr>
        <w:tc>
          <w:tcPr>
            <w:tcW w:w="6516" w:type="dxa"/>
          </w:tcPr>
          <w:p w:rsidR="00852B53" w:rsidRDefault="00944EF8">
            <w:r>
              <w:pict>
                <v:shape id="_x0000_i1103" type="#_x0000_t75" style="width:315pt;height:133.5pt">
                  <v:imagedata r:id="rId62" o:title="questionHeightFix"/>
                </v:shape>
              </w:pict>
            </w:r>
          </w:p>
        </w:tc>
        <w:tc>
          <w:tcPr>
            <w:tcW w:w="2410" w:type="dxa"/>
          </w:tcPr>
          <w:p w:rsidR="00852B53" w:rsidRDefault="00944EF8">
            <w:r>
              <w:t>questionHeightFix.js - Final</w:t>
            </w:r>
          </w:p>
        </w:tc>
      </w:tr>
      <w:tr w:rsidR="00200B62" w:rsidTr="003E29DD">
        <w:trPr>
          <w:trHeight w:val="4487"/>
        </w:trPr>
        <w:tc>
          <w:tcPr>
            <w:tcW w:w="6516" w:type="dxa"/>
          </w:tcPr>
          <w:p w:rsidR="00200B62" w:rsidRDefault="00200B62">
            <w:r>
              <w:pict>
                <v:shape id="_x0000_i1104" type="#_x0000_t75" style="width:315pt;height:135.75pt">
                  <v:imagedata r:id="rId63" o:title="salary"/>
                </v:shape>
              </w:pict>
            </w:r>
          </w:p>
        </w:tc>
        <w:tc>
          <w:tcPr>
            <w:tcW w:w="2410" w:type="dxa"/>
          </w:tcPr>
          <w:p w:rsidR="00200B62" w:rsidRDefault="00200B62">
            <w:r>
              <w:t>salary.js - Final</w:t>
            </w:r>
          </w:p>
        </w:tc>
      </w:tr>
      <w:tr w:rsidR="00200B62" w:rsidTr="003E29DD">
        <w:trPr>
          <w:trHeight w:val="4487"/>
        </w:trPr>
        <w:tc>
          <w:tcPr>
            <w:tcW w:w="6516" w:type="dxa"/>
          </w:tcPr>
          <w:p w:rsidR="00200B62" w:rsidRDefault="00A01B80">
            <w:r>
              <w:pict>
                <v:shape id="_x0000_i1105" type="#_x0000_t75" style="width:315pt;height:534pt">
                  <v:imagedata r:id="rId64" o:title="searchjobs"/>
                </v:shape>
              </w:pict>
            </w:r>
          </w:p>
        </w:tc>
        <w:tc>
          <w:tcPr>
            <w:tcW w:w="2410" w:type="dxa"/>
          </w:tcPr>
          <w:p w:rsidR="00200B62" w:rsidRDefault="00A01B80">
            <w:proofErr w:type="spellStart"/>
            <w:r>
              <w:t>searchjobs.php</w:t>
            </w:r>
            <w:proofErr w:type="spellEnd"/>
          </w:p>
        </w:tc>
      </w:tr>
      <w:tr w:rsidR="00200B62" w:rsidTr="003E29DD">
        <w:trPr>
          <w:trHeight w:val="4487"/>
        </w:trPr>
        <w:tc>
          <w:tcPr>
            <w:tcW w:w="6516" w:type="dxa"/>
          </w:tcPr>
          <w:p w:rsidR="00200B62" w:rsidRDefault="007D66A6">
            <w:r>
              <w:pict>
                <v:shape id="_x0000_i1106" type="#_x0000_t75" style="width:315pt;height:545.25pt">
                  <v:imagedata r:id="rId65" o:title="signup"/>
                </v:shape>
              </w:pict>
            </w:r>
          </w:p>
        </w:tc>
        <w:tc>
          <w:tcPr>
            <w:tcW w:w="2410" w:type="dxa"/>
          </w:tcPr>
          <w:p w:rsidR="00200B62" w:rsidRDefault="007D66A6">
            <w:proofErr w:type="spellStart"/>
            <w:r>
              <w:t>signup.php</w:t>
            </w:r>
            <w:proofErr w:type="spellEnd"/>
            <w:r>
              <w:t>- Final</w:t>
            </w:r>
          </w:p>
        </w:tc>
      </w:tr>
      <w:tr w:rsidR="00200B62" w:rsidTr="003E29DD">
        <w:trPr>
          <w:trHeight w:val="4487"/>
        </w:trPr>
        <w:tc>
          <w:tcPr>
            <w:tcW w:w="6516" w:type="dxa"/>
          </w:tcPr>
          <w:p w:rsidR="00200B62" w:rsidRDefault="00CD331C">
            <w:r>
              <w:pict>
                <v:shape id="_x0000_i1107" type="#_x0000_t75" style="width:315pt;height:477pt">
                  <v:imagedata r:id="rId66" o:title="tag-autocomplete"/>
                </v:shape>
              </w:pict>
            </w:r>
          </w:p>
        </w:tc>
        <w:tc>
          <w:tcPr>
            <w:tcW w:w="2410" w:type="dxa"/>
          </w:tcPr>
          <w:p w:rsidR="00200B62" w:rsidRDefault="00CD331C">
            <w:r>
              <w:t>tag-autocomplete.css</w:t>
            </w:r>
            <w:r w:rsidR="00C659E0">
              <w:t xml:space="preserve"> - Final</w:t>
            </w:r>
          </w:p>
        </w:tc>
      </w:tr>
      <w:tr w:rsidR="00200B62" w:rsidTr="003E29DD">
        <w:trPr>
          <w:trHeight w:val="4487"/>
        </w:trPr>
        <w:tc>
          <w:tcPr>
            <w:tcW w:w="6516" w:type="dxa"/>
          </w:tcPr>
          <w:p w:rsidR="00200B62" w:rsidRDefault="000273BE">
            <w:r>
              <w:pict>
                <v:shape id="_x0000_i1108" type="#_x0000_t75" style="width:297pt;height:697.5pt">
                  <v:imagedata r:id="rId67" o:title="tags"/>
                </v:shape>
              </w:pict>
            </w:r>
          </w:p>
        </w:tc>
        <w:tc>
          <w:tcPr>
            <w:tcW w:w="2410" w:type="dxa"/>
          </w:tcPr>
          <w:p w:rsidR="00200B62" w:rsidRDefault="000273BE">
            <w:r>
              <w:t>tags.js – Final</w:t>
            </w:r>
          </w:p>
        </w:tc>
      </w:tr>
      <w:tr w:rsidR="007421E3" w:rsidTr="003E29DD">
        <w:trPr>
          <w:trHeight w:val="4487"/>
        </w:trPr>
        <w:tc>
          <w:tcPr>
            <w:tcW w:w="6516" w:type="dxa"/>
          </w:tcPr>
          <w:p w:rsidR="007421E3" w:rsidRDefault="005F0A3B">
            <w:r>
              <w:pict>
                <v:shape id="_x0000_i1109" type="#_x0000_t75" style="width:315pt;height:368.25pt">
                  <v:imagedata r:id="rId68" o:title="tutorial"/>
                </v:shape>
              </w:pict>
            </w:r>
          </w:p>
        </w:tc>
        <w:tc>
          <w:tcPr>
            <w:tcW w:w="2410" w:type="dxa"/>
          </w:tcPr>
          <w:p w:rsidR="007421E3" w:rsidRDefault="005F0A3B" w:rsidP="005F0A3B">
            <w:proofErr w:type="spellStart"/>
            <w:r>
              <w:t>tutorial.php</w:t>
            </w:r>
            <w:proofErr w:type="spellEnd"/>
            <w:r>
              <w:t xml:space="preserve"> - Final</w:t>
            </w:r>
          </w:p>
        </w:tc>
      </w:tr>
      <w:tr w:rsidR="007421E3" w:rsidTr="003E29DD">
        <w:trPr>
          <w:trHeight w:val="4487"/>
        </w:trPr>
        <w:tc>
          <w:tcPr>
            <w:tcW w:w="6516" w:type="dxa"/>
          </w:tcPr>
          <w:p w:rsidR="007421E3" w:rsidRDefault="003D7F78">
            <w:r>
              <w:pict>
                <v:shape id="_x0000_i1110" type="#_x0000_t75" style="width:301.5pt;height:697.5pt">
                  <v:imagedata r:id="rId69" o:title="VagrantFile"/>
                </v:shape>
              </w:pict>
            </w:r>
          </w:p>
        </w:tc>
        <w:tc>
          <w:tcPr>
            <w:tcW w:w="2410" w:type="dxa"/>
          </w:tcPr>
          <w:p w:rsidR="007421E3" w:rsidRDefault="003D7F78">
            <w:proofErr w:type="spellStart"/>
            <w:r>
              <w:t>VagrantFile</w:t>
            </w:r>
            <w:proofErr w:type="spellEnd"/>
          </w:p>
        </w:tc>
      </w:tr>
      <w:tr w:rsidR="007421E3" w:rsidTr="003E29DD">
        <w:trPr>
          <w:trHeight w:val="4487"/>
        </w:trPr>
        <w:tc>
          <w:tcPr>
            <w:tcW w:w="6516" w:type="dxa"/>
          </w:tcPr>
          <w:p w:rsidR="007421E3" w:rsidRDefault="00741495">
            <w:r>
              <w:pict>
                <v:shape id="_x0000_i1111" type="#_x0000_t75" style="width:315pt;height:401.25pt">
                  <v:imagedata r:id="rId70" o:title="variables"/>
                </v:shape>
              </w:pict>
            </w:r>
          </w:p>
        </w:tc>
        <w:tc>
          <w:tcPr>
            <w:tcW w:w="2410" w:type="dxa"/>
          </w:tcPr>
          <w:p w:rsidR="007421E3" w:rsidRDefault="00741495">
            <w:proofErr w:type="spellStart"/>
            <w:r>
              <w:t>variables.php</w:t>
            </w:r>
            <w:proofErr w:type="spellEnd"/>
            <w:r>
              <w:t xml:space="preserve"> - Final</w:t>
            </w:r>
          </w:p>
        </w:tc>
      </w:tr>
    </w:tbl>
    <w:p w:rsidR="005F6882" w:rsidRDefault="005F6882">
      <w:bookmarkStart w:id="0" w:name="_GoBack"/>
      <w:bookmarkEnd w:id="0"/>
    </w:p>
    <w:sectPr w:rsidR="005F68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882"/>
    <w:rsid w:val="000273BE"/>
    <w:rsid w:val="000B14EB"/>
    <w:rsid w:val="001116A3"/>
    <w:rsid w:val="00126684"/>
    <w:rsid w:val="00136F63"/>
    <w:rsid w:val="001660FC"/>
    <w:rsid w:val="001B19C7"/>
    <w:rsid w:val="001F3C41"/>
    <w:rsid w:val="001F4A31"/>
    <w:rsid w:val="00200B62"/>
    <w:rsid w:val="00210EFD"/>
    <w:rsid w:val="00235D5A"/>
    <w:rsid w:val="0027702E"/>
    <w:rsid w:val="00283169"/>
    <w:rsid w:val="002B7BED"/>
    <w:rsid w:val="00315E1B"/>
    <w:rsid w:val="00360870"/>
    <w:rsid w:val="003A7325"/>
    <w:rsid w:val="003B51CA"/>
    <w:rsid w:val="003D2048"/>
    <w:rsid w:val="003D7F78"/>
    <w:rsid w:val="003E29DD"/>
    <w:rsid w:val="00401403"/>
    <w:rsid w:val="00410B61"/>
    <w:rsid w:val="00465E4A"/>
    <w:rsid w:val="00482BBC"/>
    <w:rsid w:val="004C0328"/>
    <w:rsid w:val="0050505D"/>
    <w:rsid w:val="005F0A3B"/>
    <w:rsid w:val="005F6882"/>
    <w:rsid w:val="00695051"/>
    <w:rsid w:val="006A6FBD"/>
    <w:rsid w:val="006A735B"/>
    <w:rsid w:val="006D3AEE"/>
    <w:rsid w:val="006E5135"/>
    <w:rsid w:val="00705518"/>
    <w:rsid w:val="00741495"/>
    <w:rsid w:val="007421E3"/>
    <w:rsid w:val="007446D3"/>
    <w:rsid w:val="00744810"/>
    <w:rsid w:val="00747C08"/>
    <w:rsid w:val="0075363A"/>
    <w:rsid w:val="00760EFF"/>
    <w:rsid w:val="007717A9"/>
    <w:rsid w:val="00775A79"/>
    <w:rsid w:val="00795924"/>
    <w:rsid w:val="007A6E71"/>
    <w:rsid w:val="007D66A6"/>
    <w:rsid w:val="00804DC7"/>
    <w:rsid w:val="00831D7C"/>
    <w:rsid w:val="00852B53"/>
    <w:rsid w:val="008579BC"/>
    <w:rsid w:val="008B2764"/>
    <w:rsid w:val="008C6E9F"/>
    <w:rsid w:val="008C7FA3"/>
    <w:rsid w:val="008E4411"/>
    <w:rsid w:val="008E7A06"/>
    <w:rsid w:val="008F4531"/>
    <w:rsid w:val="008F7FDE"/>
    <w:rsid w:val="00904D4F"/>
    <w:rsid w:val="00927EF3"/>
    <w:rsid w:val="00936F38"/>
    <w:rsid w:val="00944EF8"/>
    <w:rsid w:val="00981C15"/>
    <w:rsid w:val="00987C0F"/>
    <w:rsid w:val="00A016B7"/>
    <w:rsid w:val="00A01B80"/>
    <w:rsid w:val="00A04191"/>
    <w:rsid w:val="00A213A6"/>
    <w:rsid w:val="00A34620"/>
    <w:rsid w:val="00A96EE9"/>
    <w:rsid w:val="00B03ED8"/>
    <w:rsid w:val="00B33A6C"/>
    <w:rsid w:val="00B70D6D"/>
    <w:rsid w:val="00B866E9"/>
    <w:rsid w:val="00C01692"/>
    <w:rsid w:val="00C659E0"/>
    <w:rsid w:val="00CA7922"/>
    <w:rsid w:val="00CD331C"/>
    <w:rsid w:val="00CF571C"/>
    <w:rsid w:val="00DF68C7"/>
    <w:rsid w:val="00E25820"/>
    <w:rsid w:val="00E97B05"/>
    <w:rsid w:val="00E97DBB"/>
    <w:rsid w:val="00EB20A6"/>
    <w:rsid w:val="00EC097C"/>
    <w:rsid w:val="00EC6D9F"/>
    <w:rsid w:val="00EE1C53"/>
    <w:rsid w:val="00EF5027"/>
    <w:rsid w:val="00EF585B"/>
    <w:rsid w:val="00F000A1"/>
    <w:rsid w:val="00F7417B"/>
    <w:rsid w:val="00FB53B1"/>
    <w:rsid w:val="00FE4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51324B64"/>
  <w15:chartTrackingRefBased/>
  <w15:docId w15:val="{35C84529-655E-4D22-AD34-D9E1F1D0A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8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DDBF61-B009-416B-AC4A-C78AF5925B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3775C7B0</Template>
  <TotalTime>49</TotalTime>
  <Pages>52</Pages>
  <Words>218</Words>
  <Characters>1248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Queen Elizabeth's Grammar School Ashbourne Academy</Company>
  <LinksUpToDate>false</LinksUpToDate>
  <CharactersWithSpaces>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Radlett {Ba} [012187]</dc:creator>
  <cp:keywords/>
  <dc:description/>
  <cp:lastModifiedBy>Oliver Radlett {Ba} [012187]</cp:lastModifiedBy>
  <cp:revision>93</cp:revision>
  <dcterms:created xsi:type="dcterms:W3CDTF">2018-12-18T08:59:00Z</dcterms:created>
  <dcterms:modified xsi:type="dcterms:W3CDTF">2018-12-18T09:48:00Z</dcterms:modified>
</cp:coreProperties>
</file>