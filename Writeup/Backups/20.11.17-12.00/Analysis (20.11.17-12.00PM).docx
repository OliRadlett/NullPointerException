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746" w:rsidRPr="0051555A" w:rsidRDefault="00FB7746" w:rsidP="00FB7746">
      <w:pPr>
        <w:pStyle w:val="Heading1"/>
      </w:pPr>
      <w:r>
        <w:t>About my project</w:t>
      </w:r>
    </w:p>
    <w:p w:rsidR="00FB7746" w:rsidRDefault="00FB7746" w:rsidP="00FB7746">
      <w:pPr>
        <w:pStyle w:val="Heading2"/>
      </w:pPr>
      <w:r>
        <w:t>What is my project?</w:t>
      </w:r>
    </w:p>
    <w:p w:rsidR="00FB7746" w:rsidRDefault="00FB7746" w:rsidP="00FB7746">
      <w:r>
        <w:t>My project is a website for developers to ask questions related to all aspects of programming and to answer other developers’ questions. Each user’s profile will allow them to customise the type of questions they want to answer and will include an option to receive a weekly email with popular questions. The website will not just be a question and answer site but a community for developers to learn and share expertise. It will also include social options such as direct messaging, points for helpfulness, trophies for various milestones and a profile page for each user. This page will help employers to recognise talent which will encourage developers to contribute to the site. The website will also include a page for most common languages with useful links to official documentation and tutorials. If I have time I might build an Android app and a PC program for it to allow a bigger audience.</w:t>
      </w:r>
    </w:p>
    <w:p w:rsidR="00FB7746" w:rsidRDefault="00FB7746" w:rsidP="00FB7746">
      <w:pPr>
        <w:pStyle w:val="Heading2"/>
      </w:pPr>
      <w:r>
        <w:t>Why is it needed?</w:t>
      </w:r>
    </w:p>
    <w:p w:rsidR="00FB7746" w:rsidRDefault="00FB7746" w:rsidP="00FB7746">
      <w:r>
        <w:t>I believe that my project is needed because</w:t>
      </w:r>
      <w:r w:rsidR="00944F90">
        <w:t xml:space="preserve"> I believe that</w:t>
      </w:r>
      <w:r>
        <w:t xml:space="preserve"> all the major programming question and answer websites have issues, but if the best features were taken from each of them, then the resulting site would become a necessity for developers. Another major reason for this project is the lack of a large community for developers to use. Many developers share the same sense of humour and the same way of thinking. The site will also allow employers to advertise jobs and will only show them to developers who would find them relevant. Developers could set their job status to “looking for job” in order to receive notifications when their perfect job comes up.</w:t>
      </w:r>
    </w:p>
    <w:p w:rsidR="00FB7746" w:rsidRDefault="00FB7746" w:rsidP="00FB7746">
      <w:pPr>
        <w:pStyle w:val="Heading2"/>
      </w:pPr>
      <w:r>
        <w:t>Who will be interested?</w:t>
      </w:r>
    </w:p>
    <w:p w:rsidR="00FB7746" w:rsidRPr="000F4524" w:rsidRDefault="00FB7746" w:rsidP="00FB7746">
      <w:r>
        <w:t>First time developers starting their career to experienced developers pushing the boundaries of their field.</w:t>
      </w:r>
    </w:p>
    <w:p w:rsidR="00FB7746" w:rsidRDefault="00FB7746" w:rsidP="00FB7746">
      <w:pPr>
        <w:pStyle w:val="Heading2"/>
      </w:pPr>
      <w:r>
        <w:t>My requirements to complete the project</w:t>
      </w:r>
    </w:p>
    <w:p w:rsidR="00FB7746" w:rsidRDefault="00FB7746" w:rsidP="00FB7746">
      <w:r>
        <w:t>To develop my project, I will use my laptop (i7 6700Hq, 16GB RAM) as it is powerful and portable as well as my home PCs. The backend will be developed in Java so I will need the JDK (Java Development Kit) as well as the JRE (Java Runtime Environment). I will use Eclipse as my IDE (Integrated Development Environment). To run my project, I will need a high capacity and high performance dedicated server running 24/7 to run both the network backend and the MySQL database. I already have a Microsoft Azure subscription which allows me to have several high performance dedicated servers which I will use to run the site and database from. I will use MySQL for the database which means I need to run Oracle MySQL Manager to both design and run the database.</w:t>
      </w:r>
    </w:p>
    <w:p w:rsidR="00FB7746" w:rsidRDefault="00FB7746" w:rsidP="00FB7746">
      <w:pPr>
        <w:pStyle w:val="Heading2"/>
      </w:pPr>
      <w:r>
        <w:t>User requirements to access / use my project?</w:t>
      </w:r>
    </w:p>
    <w:p w:rsidR="00FB7746" w:rsidRDefault="00FB7746" w:rsidP="00FB7746">
      <w:r>
        <w:t>Internet connection, web browser and standard PC / laptop</w:t>
      </w:r>
      <w:r w:rsidR="00564D3C">
        <w:t>. Also, possible Android and PC app</w:t>
      </w:r>
      <w:r w:rsidR="00CC607F">
        <w:t>.</w:t>
      </w:r>
    </w:p>
    <w:p w:rsidR="00FB7746" w:rsidRDefault="00FB7746" w:rsidP="00FB7746">
      <w:pPr>
        <w:pStyle w:val="Heading2"/>
      </w:pPr>
      <w:r>
        <w:t>How am I going to test it?</w:t>
      </w:r>
    </w:p>
    <w:p w:rsidR="00B33A6C" w:rsidRDefault="00FB7746">
      <w:r>
        <w:t>I am going to be running tests myself to test that the basics are working but I am going to give the website to a class and challenge them to do everything and anything they can to break it as well as test everything they can. This will allow me to test much more than if it was just me. Also, I will use a bot website to put high load on the site to stress test the server to see how it works with high demand.</w:t>
      </w:r>
    </w:p>
    <w:p w:rsidR="009138CF" w:rsidRDefault="00400135" w:rsidP="009138CF">
      <w:pPr>
        <w:pStyle w:val="Heading1"/>
      </w:pPr>
      <w:r>
        <w:lastRenderedPageBreak/>
        <w:t xml:space="preserve">Section 1 - </w:t>
      </w:r>
      <w:r w:rsidR="009138CF">
        <w:t>Analysis</w:t>
      </w:r>
    </w:p>
    <w:p w:rsidR="009138CF" w:rsidRDefault="009138CF" w:rsidP="009138CF"/>
    <w:p w:rsidR="009138CF" w:rsidRDefault="009138CF" w:rsidP="009138CF">
      <w:pPr>
        <w:pStyle w:val="Heading2"/>
      </w:pPr>
      <w:r>
        <w:t>Part (A) - Computational Amenability</w:t>
      </w:r>
    </w:p>
    <w:p w:rsidR="009138CF" w:rsidRDefault="009138CF" w:rsidP="009138CF"/>
    <w:p w:rsidR="009138CF" w:rsidRDefault="009138CF" w:rsidP="009138CF">
      <w:r>
        <w:t>My project requires the use of a computer for several reasons, the first being that one of the main ways for users to access it is via the website. This allows for a global audience as anyone with an internet connection and a web browser can access</w:t>
      </w:r>
      <w:r w:rsidR="003B3444">
        <w:t xml:space="preserve"> and contribute to it which enriches the experience for the user. Another reason why I believe that my project requires the use of a computer is that it</w:t>
      </w:r>
      <w:r w:rsidR="00A678EA">
        <w:t xml:space="preserve"> it’s the fastest method of communication across the world which allow for a much better user experience as they do not have to wait for a physical representation of their communication to be send manually around the world. </w:t>
      </w:r>
      <w:r w:rsidR="00A63664">
        <w:t xml:space="preserve">Using a computer also allows me to create an intuitive graphical user interface to </w:t>
      </w:r>
      <w:r w:rsidR="001D5DFE">
        <w:t>allow users to easily navigate and use the features of my project. Also, the amount of data that would need to be stored and processed in order for the project to work would be so large that using physical processing methods such as paper would be incredibly slow and inefficient and so a computer is the only viable method of run</w:t>
      </w:r>
      <w:r w:rsidR="00E93248">
        <w:t>ning the backend of the project.</w:t>
      </w:r>
      <w:r w:rsidR="0089514E">
        <w:t xml:space="preserve"> Overall, I cannot think of a viable way that a project of this scale and </w:t>
      </w:r>
      <w:r w:rsidR="000E0F3E">
        <w:t>with features such as these could be built any way other than digitally.</w:t>
      </w:r>
    </w:p>
    <w:p w:rsidR="000E0F3E" w:rsidRDefault="000E0F3E" w:rsidP="009138CF"/>
    <w:p w:rsidR="007D20D2" w:rsidRDefault="00697081" w:rsidP="007D20D2">
      <w:pPr>
        <w:pStyle w:val="Heading2"/>
      </w:pPr>
      <w:r>
        <w:t xml:space="preserve">Part (B) </w:t>
      </w:r>
      <w:r w:rsidR="00BD6C21">
        <w:t>–</w:t>
      </w:r>
      <w:r>
        <w:t xml:space="preserve"> </w:t>
      </w:r>
      <w:r w:rsidR="00BD6C21">
        <w:t>Features</w:t>
      </w:r>
    </w:p>
    <w:p w:rsidR="00C23520" w:rsidRPr="00C23520" w:rsidRDefault="00C23520" w:rsidP="00C23520"/>
    <w:p w:rsidR="00C23520" w:rsidRPr="00C23520" w:rsidRDefault="00C23520" w:rsidP="00564D3C">
      <w:pPr>
        <w:rPr>
          <w:b/>
        </w:rPr>
      </w:pPr>
      <w:r w:rsidRPr="00C23520">
        <w:rPr>
          <w:b/>
        </w:rPr>
        <w:t>Simple breakdown of features:</w:t>
      </w:r>
    </w:p>
    <w:p w:rsidR="007D20D2" w:rsidRDefault="007D20D2" w:rsidP="007D20D2">
      <w:pPr>
        <w:pStyle w:val="ListParagraph"/>
        <w:numPr>
          <w:ilvl w:val="0"/>
          <w:numId w:val="1"/>
        </w:numPr>
      </w:pPr>
      <w:r>
        <w:t>Question/Answer system for programmers of all skill levels to give and receive help</w:t>
      </w:r>
    </w:p>
    <w:p w:rsidR="007D20D2" w:rsidRDefault="007D20D2" w:rsidP="007D20D2">
      <w:pPr>
        <w:pStyle w:val="ListParagraph"/>
        <w:numPr>
          <w:ilvl w:val="0"/>
          <w:numId w:val="1"/>
        </w:numPr>
      </w:pPr>
      <w:r>
        <w:t>Social features including posting, image sharing, content rating/voting system</w:t>
      </w:r>
      <w:r w:rsidR="00CC607F">
        <w:t xml:space="preserve"> and a friend/</w:t>
      </w:r>
      <w:r w:rsidR="008E795E">
        <w:t>profile system.</w:t>
      </w:r>
    </w:p>
    <w:p w:rsidR="007D20D2" w:rsidRDefault="00564D3C" w:rsidP="007D20D2">
      <w:pPr>
        <w:pStyle w:val="ListParagraph"/>
        <w:numPr>
          <w:ilvl w:val="0"/>
          <w:numId w:val="1"/>
        </w:numPr>
      </w:pPr>
      <w:r>
        <w:t>Career features for both employers and employees including a “looking for job”</w:t>
      </w:r>
      <w:r w:rsidR="00CC607F">
        <w:t xml:space="preserve"> system</w:t>
      </w:r>
    </w:p>
    <w:p w:rsidR="00CC607F" w:rsidRDefault="009320A6" w:rsidP="007D20D2">
      <w:pPr>
        <w:pStyle w:val="ListParagraph"/>
        <w:numPr>
          <w:ilvl w:val="0"/>
          <w:numId w:val="1"/>
        </w:numPr>
      </w:pPr>
      <w:r>
        <w:t>Android app if I have time to make it</w:t>
      </w:r>
    </w:p>
    <w:p w:rsidR="00241153" w:rsidRDefault="009320A6" w:rsidP="007D20D2">
      <w:pPr>
        <w:pStyle w:val="ListParagraph"/>
        <w:numPr>
          <w:ilvl w:val="0"/>
          <w:numId w:val="1"/>
        </w:numPr>
      </w:pPr>
      <w:r>
        <w:t>Tutorial pag</w:t>
      </w:r>
      <w:r w:rsidR="00241153">
        <w:t>es for common/popular languages and links to documentation</w:t>
      </w:r>
    </w:p>
    <w:p w:rsidR="00FD539B" w:rsidRDefault="00FD539B" w:rsidP="00077FBB"/>
    <w:p w:rsidR="00077FBB" w:rsidRPr="00AF1056" w:rsidRDefault="00FD539B" w:rsidP="00077FBB">
      <w:pPr>
        <w:rPr>
          <w:b/>
        </w:rPr>
      </w:pPr>
      <w:r w:rsidRPr="00AF1056">
        <w:rPr>
          <w:b/>
        </w:rPr>
        <w:t>Question/Answer system:</w:t>
      </w:r>
    </w:p>
    <w:p w:rsidR="00FD539B" w:rsidRDefault="00ED367B" w:rsidP="00077FBB">
      <w:r>
        <w:t xml:space="preserve">Programming can be very difficult in some situations, no matter how experienced or proficient a developer is. Even professional programmers resort to question and answer websites such as Stack Overflow daily. One feature of my project is a similar system because there </w:t>
      </w:r>
      <w:r w:rsidR="00585EA9">
        <w:t>are</w:t>
      </w:r>
      <w:r>
        <w:t xml:space="preserve"> no major alternatives to Stack Overflow and I believe that more features could be added on top of the basic Question/Answer system. The type of questions people receive on their question page can be customised via a settings page on the user’s profile.</w:t>
      </w:r>
      <w:r w:rsidR="00585EA9">
        <w:t xml:space="preserve"> Users will also have the option to receive popular questions by email once a week.</w:t>
      </w:r>
    </w:p>
    <w:p w:rsidR="00585EA9" w:rsidRPr="00AF1056" w:rsidRDefault="00AF1056" w:rsidP="00077FBB">
      <w:pPr>
        <w:rPr>
          <w:b/>
        </w:rPr>
      </w:pPr>
      <w:r w:rsidRPr="00AF1056">
        <w:rPr>
          <w:b/>
        </w:rPr>
        <w:t>Social features:</w:t>
      </w:r>
    </w:p>
    <w:p w:rsidR="00AF1056" w:rsidRDefault="00B9187F" w:rsidP="00077FBB">
      <w:r>
        <w:t xml:space="preserve">Due to the lack of a proper community for programmers and developers, and the fact that most people programming for fun or doing it for a </w:t>
      </w:r>
      <w:r w:rsidR="00432787">
        <w:t>career share</w:t>
      </w:r>
      <w:r>
        <w:t xml:space="preserve"> the same interests and sense of humour, I </w:t>
      </w:r>
      <w:r>
        <w:lastRenderedPageBreak/>
        <w:t xml:space="preserve">thought it would be a good idea to include </w:t>
      </w:r>
      <w:r w:rsidR="00944F90">
        <w:t xml:space="preserve">various </w:t>
      </w:r>
      <w:r>
        <w:t xml:space="preserve">social features in my </w:t>
      </w:r>
      <w:r w:rsidR="00944F90">
        <w:t>site. This will differentiate it from various other programming question and answer sites such as Stack Overflow or Super User and in the process, create a large and unique community for developers all over the world. Social features on the site include direct messaging with other users, profile pages, a dynamic and community ran points system for asking good questions and providing in depth and clear answers to other user’s questions, trophies for reaching certain milestones on the site and a posting system</w:t>
      </w:r>
      <w:r w:rsidR="00DD2958">
        <w:t xml:space="preserve"> for developers to post content which dynamically pushes </w:t>
      </w:r>
      <w:r w:rsidR="00CA336F">
        <w:t xml:space="preserve">new, </w:t>
      </w:r>
      <w:r w:rsidR="00AF7F01">
        <w:t>highly</w:t>
      </w:r>
      <w:r w:rsidR="00DD2958">
        <w:t xml:space="preserve"> rated content to the top of the </w:t>
      </w:r>
      <w:r w:rsidR="00C40232">
        <w:t>page.</w:t>
      </w:r>
    </w:p>
    <w:p w:rsidR="00AF7F01" w:rsidRDefault="00AF7F01" w:rsidP="00077FBB">
      <w:r>
        <w:rPr>
          <w:b/>
        </w:rPr>
        <w:t>Career features:</w:t>
      </w:r>
    </w:p>
    <w:p w:rsidR="00AF7F01" w:rsidRDefault="00CA336F" w:rsidP="00077FBB">
      <w:r>
        <w:t xml:space="preserve">I thought my project needed a career feature as programming jobs can be very specific and it can be hard for employers to target jobs towards the perfect people. The site will include options to help people find their perfect programming job as well as help employers get their jobs seen by the right people. It will include a “looking for job” </w:t>
      </w:r>
      <w:r w:rsidR="004662F7">
        <w:t>tag which users can activate when they are looking for a new job. The type of jobs that appear on the user’s “jobs” page will be based off one of the settings page on the user’s profile which will allow them to enter their requirements and skillset and target viable job offers to them. Career finding features go perfectly with a Question/Answer website as user’s can demonstrate their skills by answering questions and collecting trophies and points to prove to any possible employer how good they are. The site will also include extra functions such as uploading their CV to a special part of their profile page and notifications when a likely job is advertised. There will also be a “employer” setting on user’s pages to allow employers to advertise new jobs. These features will attempt to match people with their perfect development job so will encourage both employers and employees to use the site.</w:t>
      </w:r>
    </w:p>
    <w:p w:rsidR="006F35B1" w:rsidRDefault="006F35B1" w:rsidP="00077FBB">
      <w:r>
        <w:rPr>
          <w:b/>
        </w:rPr>
        <w:t>Android App:</w:t>
      </w:r>
    </w:p>
    <w:p w:rsidR="006F35B1" w:rsidRDefault="00396B1A" w:rsidP="00077FBB">
      <w:r>
        <w:t>Websites don’t always work perfectly on the increasingly popular mobile devices so if I have time after completing my project, I will make an android app for the project with all the same features but offering better performance, appearance and scaling than simply using a web browser on a phone.</w:t>
      </w:r>
    </w:p>
    <w:p w:rsidR="00AF326A" w:rsidRDefault="00AF326A" w:rsidP="00077FBB">
      <w:r>
        <w:rPr>
          <w:b/>
        </w:rPr>
        <w:t>Tutorial pages:</w:t>
      </w:r>
    </w:p>
    <w:p w:rsidR="00AF326A" w:rsidRDefault="00AF326A" w:rsidP="00077FBB">
      <w:r>
        <w:t xml:space="preserve">Programming can be very difficult to learn, so my project will contain a learning area, complete with tutorial pages for mainstream and popular languages, documentation for said languages, worked example programs and guides written by the community. This will help people to learn new languages and help experienced developers who still frequently have to check something while working. The community written guides and worked examples programs will reward points and trophies making </w:t>
      </w:r>
      <w:proofErr w:type="gramStart"/>
      <w:r>
        <w:t>user’s</w:t>
      </w:r>
      <w:proofErr w:type="gramEnd"/>
      <w:r>
        <w:t xml:space="preserve"> look more attractive to employers</w:t>
      </w:r>
      <w:r w:rsidR="00AD2C53">
        <w:t xml:space="preserve"> and also encourage the community to create new content to develop the site further.</w:t>
      </w:r>
      <w:r w:rsidR="00F44C69">
        <w:t xml:space="preserve"> Adding in links to the official documentation for mainstream languages can save developers lots of time.</w:t>
      </w:r>
    </w:p>
    <w:p w:rsidR="00F44C69" w:rsidRDefault="00F44C69" w:rsidP="00077FBB"/>
    <w:p w:rsidR="00C23520" w:rsidRDefault="00C23520" w:rsidP="00077FBB"/>
    <w:p w:rsidR="00C23520" w:rsidRDefault="00C23520" w:rsidP="00077FBB"/>
    <w:p w:rsidR="00C23520" w:rsidRDefault="00C23520" w:rsidP="00077FBB"/>
    <w:p w:rsidR="00C23520" w:rsidRDefault="00BA3BCD" w:rsidP="00C23520">
      <w:pPr>
        <w:pStyle w:val="Heading2"/>
      </w:pPr>
      <w:r>
        <w:lastRenderedPageBreak/>
        <w:t xml:space="preserve">Part (C) </w:t>
      </w:r>
      <w:r w:rsidR="00C23520">
        <w:t>–</w:t>
      </w:r>
      <w:r>
        <w:t xml:space="preserve"> </w:t>
      </w:r>
      <w:r w:rsidR="00C23520">
        <w:t>Stakeholders</w:t>
      </w:r>
    </w:p>
    <w:p w:rsidR="00C23520" w:rsidRPr="00C23520" w:rsidRDefault="00C23520" w:rsidP="00C23520"/>
    <w:p w:rsidR="00C23520" w:rsidRPr="00C23520" w:rsidRDefault="00C23520" w:rsidP="00C23520">
      <w:pPr>
        <w:rPr>
          <w:b/>
        </w:rPr>
      </w:pPr>
      <w:r>
        <w:rPr>
          <w:b/>
        </w:rPr>
        <w:t>Categories of user:</w:t>
      </w:r>
    </w:p>
    <w:p w:rsidR="00C23520" w:rsidRDefault="00C23520" w:rsidP="00C23520">
      <w:r>
        <w:t>There are 3 main categories of user that I would expect to use the website:</w:t>
      </w:r>
    </w:p>
    <w:p w:rsidR="00C23520" w:rsidRDefault="00DF398F" w:rsidP="00C23520">
      <w:pPr>
        <w:pStyle w:val="ListParagraph"/>
        <w:numPr>
          <w:ilvl w:val="0"/>
          <w:numId w:val="2"/>
        </w:numPr>
      </w:pPr>
      <w:r>
        <w:t>Beginner / Novice developers</w:t>
      </w:r>
    </w:p>
    <w:p w:rsidR="00DF398F" w:rsidRDefault="00DF398F" w:rsidP="00C23520">
      <w:pPr>
        <w:pStyle w:val="ListParagraph"/>
        <w:numPr>
          <w:ilvl w:val="0"/>
          <w:numId w:val="2"/>
        </w:numPr>
      </w:pPr>
      <w:r>
        <w:t>Experienced developers</w:t>
      </w:r>
    </w:p>
    <w:p w:rsidR="00DF398F" w:rsidRDefault="00DF398F" w:rsidP="00DF398F">
      <w:pPr>
        <w:pStyle w:val="ListParagraph"/>
        <w:numPr>
          <w:ilvl w:val="0"/>
          <w:numId w:val="2"/>
        </w:numPr>
      </w:pPr>
      <w:r>
        <w:t>Employers</w:t>
      </w:r>
    </w:p>
    <w:p w:rsidR="00DF398F" w:rsidRDefault="00DF398F" w:rsidP="00DF398F"/>
    <w:p w:rsidR="00DF398F" w:rsidRDefault="00DF398F" w:rsidP="00DF398F">
      <w:r w:rsidRPr="00DF398F">
        <w:rPr>
          <w:b/>
        </w:rPr>
        <w:t>Beginner / Novice developers</w:t>
      </w:r>
      <w:r>
        <w:rPr>
          <w:b/>
        </w:rPr>
        <w:t>:</w:t>
      </w:r>
    </w:p>
    <w:p w:rsidR="00DF398F" w:rsidRDefault="002A650E" w:rsidP="00DF398F">
      <w:r>
        <w:t xml:space="preserve">Starting programming can be a daunting task and new developers are always looking for websites that could help them. My project will help new developers in several ways. The first </w:t>
      </w:r>
      <w:r w:rsidR="004919F4">
        <w:t xml:space="preserve">way the website will help new developers is the Question and Answer feature. New developers will be able to ask questions that can be answered by more experienced members of the programming community. These questions can range from logic and general language help to questions about error messages and will provide essential support for novice </w:t>
      </w:r>
      <w:r w:rsidR="00F073E9">
        <w:t xml:space="preserve">developers. Another way it will benefit and appeal to new developers is that it includes a tutorial zone, complete with worked examples and links to other places to get help. This will really help people driving to learn how to program, as worked examples are incredibly useful as they </w:t>
      </w:r>
      <w:r w:rsidR="006C2F1A">
        <w:t>show the entire process of creating a program as well as step by step instructions and explanations. The links to the documentation and other places to get help are also useful as they simply show new developers where the resources they need to get help are.</w:t>
      </w:r>
    </w:p>
    <w:p w:rsidR="001C0E2A" w:rsidRDefault="001C0E2A" w:rsidP="00DF398F">
      <w:r>
        <w:t>Novice developers would require the site to:</w:t>
      </w:r>
    </w:p>
    <w:p w:rsidR="001C0E2A" w:rsidRDefault="001C0E2A" w:rsidP="001C0E2A">
      <w:pPr>
        <w:pStyle w:val="ListParagraph"/>
        <w:numPr>
          <w:ilvl w:val="0"/>
          <w:numId w:val="3"/>
        </w:numPr>
      </w:pPr>
      <w:r>
        <w:t>Be easy to navigate/use</w:t>
      </w:r>
    </w:p>
    <w:p w:rsidR="001C0E2A" w:rsidRDefault="001C0E2A" w:rsidP="001C0E2A">
      <w:pPr>
        <w:pStyle w:val="ListParagraph"/>
        <w:numPr>
          <w:ilvl w:val="0"/>
          <w:numId w:val="3"/>
        </w:numPr>
      </w:pPr>
      <w:r>
        <w:t>Contain well explained tutorials</w:t>
      </w:r>
    </w:p>
    <w:p w:rsidR="001C0E2A" w:rsidRDefault="00846C83" w:rsidP="001C0E2A">
      <w:pPr>
        <w:pStyle w:val="ListParagraph"/>
        <w:numPr>
          <w:ilvl w:val="0"/>
          <w:numId w:val="3"/>
        </w:numPr>
      </w:pPr>
      <w:r>
        <w:t>Help them to learn to program</w:t>
      </w:r>
    </w:p>
    <w:p w:rsidR="00846C83" w:rsidRDefault="00846C83" w:rsidP="00846C83">
      <w:r>
        <w:t xml:space="preserve">Novice developers would need the site to be easy to navigate/use because </w:t>
      </w:r>
      <w:r w:rsidR="000A57BE">
        <w:t>the learning curve in programming is so steep anyway. This would allow them to focus more on programming and less on learning how to use the site that could be the most beneficial to them while programming.</w:t>
      </w:r>
    </w:p>
    <w:p w:rsidR="000268E5" w:rsidRDefault="000268E5" w:rsidP="00846C83">
      <w:r>
        <w:t>They would also require the site to contain well explained tutorials because if the tutorials were lacking in detail or hard to understand, then there wouldn’t be any point in having them. The tutorials and worked examples are on the site to help people learn to program and if they didn’t work as intended then they would just be wasting space on the server.</w:t>
      </w:r>
    </w:p>
    <w:p w:rsidR="000268E5" w:rsidRDefault="000268E5" w:rsidP="00846C83">
      <w:r>
        <w:t>Finally, novice developers would require the site to help them learn to program. This is the main requirement for this group of users as I don’t want the site to be just another programming question and answer website, but a community for developers to learn, teach, recruit and communicate.</w:t>
      </w:r>
    </w:p>
    <w:p w:rsidR="006C2F1A" w:rsidRDefault="006C2F1A" w:rsidP="00DF398F">
      <w:r>
        <w:rPr>
          <w:b/>
        </w:rPr>
        <w:t>Experienced developers:</w:t>
      </w:r>
    </w:p>
    <w:p w:rsidR="006C2F1A" w:rsidRDefault="006C2F1A" w:rsidP="00DF398F">
      <w:r>
        <w:t xml:space="preserve">I would expect experienced developers to use the site mainly for </w:t>
      </w:r>
      <w:r w:rsidR="00EB5397">
        <w:t xml:space="preserve">reference and </w:t>
      </w:r>
      <w:r>
        <w:t>for the career features</w:t>
      </w:r>
      <w:r w:rsidR="00EB5397">
        <w:t xml:space="preserve">, as well as for using their experience to answer questions. However, I wouldn’t be surprised if they still asked questions as new developers are less likely to ask complicated and advanced questions. I believe that the career features of the site are more likely to appeal to </w:t>
      </w:r>
      <w:r w:rsidR="00B94CD9">
        <w:t xml:space="preserve">experienced </w:t>
      </w:r>
      <w:r w:rsidR="00EB5397">
        <w:lastRenderedPageBreak/>
        <w:t xml:space="preserve">developers </w:t>
      </w:r>
      <w:r w:rsidR="00B94CD9">
        <w:t>as they are the most likely to be looking for a job in the programming industry. The links to the documentation for mainstream languages will also be incredibly useful for experienced developers as they are likely to be referring to documentation many times each day.</w:t>
      </w:r>
    </w:p>
    <w:p w:rsidR="00C178EC" w:rsidRDefault="00C178EC" w:rsidP="00DF398F">
      <w:r>
        <w:t>Experienced developers would require the site to:</w:t>
      </w:r>
    </w:p>
    <w:p w:rsidR="00C178EC" w:rsidRDefault="00C178EC" w:rsidP="00C178EC">
      <w:pPr>
        <w:pStyle w:val="ListParagraph"/>
        <w:numPr>
          <w:ilvl w:val="0"/>
          <w:numId w:val="4"/>
        </w:numPr>
      </w:pPr>
      <w:r>
        <w:t>Have an intuitive and effective question and answer system</w:t>
      </w:r>
    </w:p>
    <w:p w:rsidR="00C178EC" w:rsidRDefault="00E855B1" w:rsidP="00C178EC">
      <w:pPr>
        <w:pStyle w:val="ListParagraph"/>
        <w:numPr>
          <w:ilvl w:val="0"/>
          <w:numId w:val="4"/>
        </w:numPr>
      </w:pPr>
      <w:r>
        <w:t>Have up to date links to the documentation for a large number of mainstream languages</w:t>
      </w:r>
    </w:p>
    <w:p w:rsidR="00E855B1" w:rsidRDefault="00E855B1" w:rsidP="00C178EC">
      <w:pPr>
        <w:pStyle w:val="ListParagraph"/>
        <w:numPr>
          <w:ilvl w:val="0"/>
          <w:numId w:val="4"/>
        </w:numPr>
      </w:pPr>
      <w:r>
        <w:t>Provide a careers system that actively helps experienced developers find the right job</w:t>
      </w:r>
    </w:p>
    <w:p w:rsidR="00E855B1" w:rsidRDefault="00E855B1" w:rsidP="00E855B1">
      <w:r>
        <w:t>Experienced developers would require the site to have an intuitive and effective question and answer system because I believe that they would be the main source of answers on the site. They have the most experience and knowledge but if the method for asking and answering questions was clunky or unintuitive then they would be less likely to provide answers to newer developer’s questions.</w:t>
      </w:r>
    </w:p>
    <w:p w:rsidR="00E855B1" w:rsidRDefault="00E855B1" w:rsidP="00E855B1">
      <w:r>
        <w:t>Also, experienced developers would require the site to have up to date links to the documentation for mainstream languages because if the links were out of date, or incomplete, then that area of the site would be completely pointless</w:t>
      </w:r>
      <w:r w:rsidR="00BB5883">
        <w:t>.</w:t>
      </w:r>
    </w:p>
    <w:p w:rsidR="00B9477D" w:rsidRDefault="00B9477D" w:rsidP="00E855B1">
      <w:r>
        <w:t>Lastly, experienced developers would require the site to provide a careers system that actively helps to find them the right job as otherwise the careers system would be pointless.</w:t>
      </w:r>
      <w:r w:rsidR="00774ABC">
        <w:t xml:space="preserve"> The careers system needs to automatically do all the difficult work and simply provide users with relevant </w:t>
      </w:r>
      <w:r w:rsidR="00241357">
        <w:t>jobs as soon as they are published. The system should also not provide users with jobs once they are no longer vacant.</w:t>
      </w:r>
    </w:p>
    <w:p w:rsidR="00B94CD9" w:rsidRDefault="00B94CD9" w:rsidP="00DF398F">
      <w:r>
        <w:rPr>
          <w:b/>
        </w:rPr>
        <w:t>Employers:</w:t>
      </w:r>
    </w:p>
    <w:p w:rsidR="0010035F" w:rsidRDefault="00B94CD9" w:rsidP="00DF398F">
      <w:r>
        <w:t xml:space="preserve">I think that employers will almost exclusively use the careers features of the site as I believe it to be the perfect way of recruiting </w:t>
      </w:r>
      <w:r w:rsidR="00792DC6">
        <w:t>the right people for the job. The set of features that will be on the site will allow employers to get their jobs seen by the right developers to avoid wasting time interviewing people unsuitable for the job</w:t>
      </w:r>
      <w:r w:rsidR="000268E5">
        <w:t>.</w:t>
      </w:r>
    </w:p>
    <w:p w:rsidR="00BA16FC" w:rsidRDefault="00BA16FC" w:rsidP="00DF398F">
      <w:r>
        <w:t>Employers would require the site to:</w:t>
      </w:r>
    </w:p>
    <w:p w:rsidR="00BA16FC" w:rsidRDefault="00BA16FC" w:rsidP="00BA16FC">
      <w:pPr>
        <w:pStyle w:val="ListParagraph"/>
        <w:numPr>
          <w:ilvl w:val="0"/>
          <w:numId w:val="5"/>
        </w:numPr>
      </w:pPr>
      <w:r>
        <w:t>Get their job seen by the right people</w:t>
      </w:r>
    </w:p>
    <w:p w:rsidR="00BA16FC" w:rsidRDefault="00BA16FC" w:rsidP="00BA16FC">
      <w:pPr>
        <w:pStyle w:val="ListParagraph"/>
        <w:numPr>
          <w:ilvl w:val="0"/>
          <w:numId w:val="5"/>
        </w:numPr>
      </w:pPr>
      <w:r>
        <w:t>Provide analytics to show who their job is seen by and where</w:t>
      </w:r>
    </w:p>
    <w:p w:rsidR="00BA16FC" w:rsidRDefault="00BA16FC" w:rsidP="00BA16FC">
      <w:pPr>
        <w:pStyle w:val="ListParagraph"/>
        <w:numPr>
          <w:ilvl w:val="0"/>
          <w:numId w:val="5"/>
        </w:numPr>
      </w:pPr>
      <w:r>
        <w:t>Find a user who is eventually</w:t>
      </w:r>
      <w:r w:rsidR="00EB654E">
        <w:t xml:space="preserve"> recruited.</w:t>
      </w:r>
    </w:p>
    <w:p w:rsidR="000E028A" w:rsidRDefault="00EB654E" w:rsidP="00EB654E">
      <w:r>
        <w:t>Primarily, employers would require the site to get their job seen by the right people as there is a high chance that if the job is seen by suitable candidates then one of them will be recruited to do the job.</w:t>
      </w:r>
    </w:p>
    <w:p w:rsidR="000E028A" w:rsidRDefault="000E028A" w:rsidP="00EB654E">
      <w:r>
        <w:t>Employers would also require the site to provide analytics as to who their job is seen by and where their job is advertised. This would provide them with useful insight, and also prove that they are advertising their job in the right place.</w:t>
      </w:r>
    </w:p>
    <w:p w:rsidR="00281409" w:rsidRDefault="00FE0EC9" w:rsidP="00EB654E">
      <w:r>
        <w:t xml:space="preserve">Last of all, employers would </w:t>
      </w:r>
      <w:r w:rsidR="003A7627">
        <w:t>want the site to find a user who is eventually recruited to do the job. This is the reason employers advertise jobs and if the site fails to do this then why would people advertise jobs on it.</w:t>
      </w:r>
    </w:p>
    <w:p w:rsidR="003A7627" w:rsidRDefault="003A7627" w:rsidP="00EB654E"/>
    <w:p w:rsidR="003A7627" w:rsidRDefault="003F680B" w:rsidP="003F680B">
      <w:pPr>
        <w:pStyle w:val="Heading2"/>
      </w:pPr>
      <w:r>
        <w:lastRenderedPageBreak/>
        <w:t xml:space="preserve">Part (D) </w:t>
      </w:r>
      <w:r w:rsidR="00101E8C">
        <w:t>–</w:t>
      </w:r>
      <w:r>
        <w:t xml:space="preserve"> </w:t>
      </w:r>
      <w:r w:rsidR="00101E8C">
        <w:t>Research and existing solutions</w:t>
      </w:r>
    </w:p>
    <w:p w:rsidR="00186DFD" w:rsidRDefault="00186DFD" w:rsidP="00186DFD"/>
    <w:p w:rsidR="00EA10DB" w:rsidRDefault="00EA10DB" w:rsidP="00186DFD">
      <w:r>
        <w:t xml:space="preserve">As there are three distinct features in my project (question/answer, careers, social), I researched two examples of each of </w:t>
      </w:r>
      <w:r w:rsidR="00E479C6">
        <w:t>the features and analysed the good and the bad bits of each one to get a better understanding of how to develop my own solution and what issues current solutions have.</w:t>
      </w:r>
    </w:p>
    <w:p w:rsidR="00525079" w:rsidRDefault="00525079" w:rsidP="00AE686E">
      <w:pPr>
        <w:pStyle w:val="Heading3"/>
      </w:pPr>
      <w:r>
        <w:t>Feature one - Question and Answer:</w:t>
      </w:r>
    </w:p>
    <w:p w:rsidR="009F4EE4" w:rsidRDefault="00186DFD" w:rsidP="00186DFD">
      <w:r>
        <w:t xml:space="preserve">The most popular and </w:t>
      </w:r>
      <w:r w:rsidR="00101E8C">
        <w:t>best-known</w:t>
      </w:r>
      <w:r>
        <w:t xml:space="preserve"> programming question and answer site </w:t>
      </w:r>
      <w:r w:rsidR="00101E8C">
        <w:t>currently in existence</w:t>
      </w:r>
      <w:r w:rsidR="00AE686E">
        <w:t xml:space="preserve"> is Stack Overflow (</w:t>
      </w:r>
      <w:hyperlink r:id="rId8" w:history="1">
        <w:r w:rsidR="00865BED" w:rsidRPr="00264E4B">
          <w:rPr>
            <w:rStyle w:val="Hyperlink"/>
          </w:rPr>
          <w:t>https://stackoverflow.com</w:t>
        </w:r>
      </w:hyperlink>
      <w:r w:rsidR="00AE686E">
        <w:t>)</w:t>
      </w:r>
      <w:r w:rsidR="009F4EE4">
        <w:t>.</w:t>
      </w:r>
      <w:r w:rsidR="00865BED">
        <w:t xml:space="preserve"> This is the first existing solution I chose to research. The other existing question and answer solution I chose to analyse was Code Ranch (</w:t>
      </w:r>
      <w:hyperlink r:id="rId9" w:history="1">
        <w:r w:rsidR="00865BED" w:rsidRPr="00264E4B">
          <w:rPr>
            <w:rStyle w:val="Hyperlink"/>
          </w:rPr>
          <w:t>https://coderanch.com</w:t>
        </w:r>
      </w:hyperlink>
      <w:r w:rsidR="00865BED">
        <w:t xml:space="preserve">). Code Ranch is a less </w:t>
      </w:r>
      <w:r w:rsidR="00601213">
        <w:t>well-known</w:t>
      </w:r>
      <w:r w:rsidR="00865BED">
        <w:t xml:space="preserve"> Question and Answer site but seems to be very different to Stack </w:t>
      </w:r>
      <w:r w:rsidR="00601213">
        <w:t>Overflow,</w:t>
      </w:r>
      <w:r w:rsidR="00865BED">
        <w:t xml:space="preserve"> so I thought it would be </w:t>
      </w:r>
      <w:r w:rsidR="00601213">
        <w:t>an appropriate choice</w:t>
      </w:r>
      <w:r w:rsidR="00865BED">
        <w:t>.</w:t>
      </w:r>
    </w:p>
    <w:p w:rsidR="00BA6369" w:rsidRDefault="00BA6369" w:rsidP="00186DFD">
      <w:pPr>
        <w:rPr>
          <w:b/>
        </w:rPr>
      </w:pPr>
    </w:p>
    <w:p w:rsidR="009F4EE4" w:rsidRDefault="00810665" w:rsidP="00186DFD">
      <w:pPr>
        <w:rPr>
          <w:b/>
        </w:rPr>
      </w:pPr>
      <w:r>
        <w:rPr>
          <w:b/>
        </w:rPr>
        <w:t>Stack Overflow:</w:t>
      </w:r>
    </w:p>
    <w:p w:rsidR="002776BF" w:rsidRPr="002776BF" w:rsidRDefault="002776BF" w:rsidP="00186DFD">
      <w:r w:rsidRPr="002776BF">
        <w:t>Pros:</w:t>
      </w:r>
    </w:p>
    <w:p w:rsidR="009835EE" w:rsidRDefault="00810665" w:rsidP="00186DFD">
      <w:r>
        <w:t xml:space="preserve">I believe that Stack Overflow’s biggest asset is its huge community of over 50 million developers, a statistic that it proudly boasts on its homepage. Having such a large community allows every question to have a high change of being answered by an experienced developer. The huge community also means that there is a </w:t>
      </w:r>
      <w:r w:rsidR="009835EE">
        <w:t>massive</w:t>
      </w:r>
      <w:r>
        <w:t xml:space="preserve"> amount of content on the site as </w:t>
      </w:r>
      <w:r w:rsidR="002776BF">
        <w:t>you have a large number of people</w:t>
      </w:r>
      <w:r w:rsidR="009835EE">
        <w:t xml:space="preserve"> asking questions all the time.</w:t>
      </w:r>
    </w:p>
    <w:p w:rsidR="009835EE" w:rsidRDefault="009835EE" w:rsidP="00186DFD">
      <w:r>
        <w:t xml:space="preserve">Another good thing about Stack Overflow is its reputation system. The reputation system in Stack Overflow controls and limits what each user can do which adds a benefit to asking good questions and answering </w:t>
      </w:r>
      <w:r w:rsidR="005E2656">
        <w:t>politely and clearly</w:t>
      </w:r>
      <w:r w:rsidR="005165F9">
        <w:t xml:space="preserve">. </w:t>
      </w:r>
      <w:r w:rsidR="00CF2997">
        <w:t>The system works by locking certain features until a user has a certain reputation. This system acts as both a reward for being helpful, and as a way to combat spam. By locking features such as up and downvoting comments until a moderate amount of reputation has been reached, they are ensuring that people don’t create multiple accounts to either increase their own reputation or to decrease</w:t>
      </w:r>
      <w:r w:rsidR="00442C24">
        <w:t xml:space="preserve"> </w:t>
      </w:r>
      <w:r w:rsidR="00DD2167">
        <w:t xml:space="preserve">the reputation of </w:t>
      </w:r>
      <w:r w:rsidR="004F5B67">
        <w:t>others.</w:t>
      </w:r>
    </w:p>
    <w:p w:rsidR="00442C24" w:rsidRDefault="00442C24" w:rsidP="00186DFD">
      <w:r>
        <w:t>Stack Overflow also has a primitive career system</w:t>
      </w:r>
      <w:r w:rsidR="003C0B13">
        <w:t xml:space="preserve"> called “Developer Jobs”</w:t>
      </w:r>
      <w:r w:rsidR="00BA4FAF">
        <w:t xml:space="preserve"> which lists both jobs and companies. It filters jobs to the requirements on your profile page.</w:t>
      </w:r>
      <w:r w:rsidR="00FC0E54">
        <w:t xml:space="preserve"> It also features “Featured jobs” which are pinned to the top of the page. I’m not sure if companies have to pay to list jobs on the site</w:t>
      </w:r>
      <w:r w:rsidR="00F3506D">
        <w:t xml:space="preserve"> although I would assume that they do</w:t>
      </w:r>
      <w:r w:rsidR="00FC0E54">
        <w:t>.</w:t>
      </w:r>
      <w:r w:rsidR="00CA2BAD">
        <w:t xml:space="preserve"> One thing that I particularly like about the career system on Stack Overflow is the</w:t>
      </w:r>
    </w:p>
    <w:p w:rsidR="002776BF" w:rsidRDefault="002776BF" w:rsidP="00186DFD">
      <w:r>
        <w:t>Cons:</w:t>
      </w:r>
    </w:p>
    <w:p w:rsidR="002776BF" w:rsidRDefault="00FC0E54" w:rsidP="00186DFD">
      <w:r>
        <w:t>The homepage of Stack Overflow varies depending on whether you have a user account. Without an account, half of the homepage is taken up by a blue box prompting you to create an account. The rest of the page is filled with a large list of questions that appear to be the most recent questions asked on the site. The homepage is unintuitive and doesn’t make it particularly easy to find specific questions to answer. A minor issue I found with the homepage is that the buttons used to filter the questions on the homepage (“Interesting”, “Featured”, “Hot”, “Week” and “Month”) require the page to reload when they are clicked. This could be done without a page reload using asynchronous JavaScript (AJAX) which would improve user experience.</w:t>
      </w:r>
    </w:p>
    <w:p w:rsidR="00684430" w:rsidRDefault="00684430" w:rsidP="00186DFD">
      <w:r>
        <w:lastRenderedPageBreak/>
        <w:t>After logging in, the homepage becomes a little bit better as there is no big blue box taking up half the screen. The questions on the homepage are filtered to the languages and topics you have set on your profile, but the homepage is still not very intuitive as the entire page is just a long list of questions. I’m not sure how this system could be improved or how to could be presented better but I think it just looks confusing and messy.</w:t>
      </w:r>
      <w:r w:rsidR="003733FA">
        <w:t xml:space="preserve"> Making the homepage look both nice and intuitive could end up being one of the most difficult parts of the entire project.</w:t>
      </w:r>
    </w:p>
    <w:p w:rsidR="00C82AC8" w:rsidRDefault="00C82AC8" w:rsidP="00186DFD">
      <w:r>
        <w:t>While the reputation system is good, it does have some issues</w:t>
      </w:r>
      <w:r w:rsidR="00684430">
        <w:t xml:space="preserve"> for newer members. </w:t>
      </w:r>
      <w:r w:rsidR="00697124">
        <w:t>For example, you cannot comment on another user’s question or answer without a modest amount of reputation</w:t>
      </w:r>
      <w:r w:rsidR="00324A6E">
        <w:t xml:space="preserve">. This can make it difficult for it for newer members are they would have to add a new answer just to say thank you to someone who was helpful. They also can’t upvote helpful content such as an answer to their question without a small amount of reputation which they wouldn’t be able to do as a </w:t>
      </w:r>
      <w:r w:rsidR="003A4A79">
        <w:t>brand-new</w:t>
      </w:r>
      <w:r w:rsidR="00324A6E">
        <w:t xml:space="preserve"> user.</w:t>
      </w:r>
      <w:r w:rsidR="003A4A79">
        <w:t xml:space="preserve"> This is a more minor complaint but still can affect the general user experience.</w:t>
      </w:r>
    </w:p>
    <w:p w:rsidR="003A4A79" w:rsidRDefault="00167F5A" w:rsidP="00186DFD">
      <w:r>
        <w:t>Overall:</w:t>
      </w:r>
    </w:p>
    <w:p w:rsidR="00397B35" w:rsidRDefault="006D4AF3" w:rsidP="00186DFD">
      <w:r>
        <w:t>Overall,</w:t>
      </w:r>
      <w:r w:rsidR="00167F5A">
        <w:t xml:space="preserve"> </w:t>
      </w:r>
      <w:r w:rsidR="00796BC2">
        <w:t>I think</w:t>
      </w:r>
      <w:r w:rsidR="00167F5A">
        <w:t xml:space="preserve"> Stack Overflow is the closest existing solution to the project I’m going to create</w:t>
      </w:r>
      <w:r w:rsidR="00796BC2">
        <w:t>. I</w:t>
      </w:r>
      <w:r>
        <w:t>t</w:t>
      </w:r>
      <w:r w:rsidR="00796BC2">
        <w:t xml:space="preserve"> has both a career system and a </w:t>
      </w:r>
      <w:r>
        <w:t xml:space="preserve">question/answer system. Its strongest aspect is a large and passionate user base, but the lacks a </w:t>
      </w:r>
      <w:r w:rsidR="00397B35">
        <w:t>user-friendly</w:t>
      </w:r>
      <w:r>
        <w:t xml:space="preserve"> interface and</w:t>
      </w:r>
      <w:r w:rsidR="0065239F">
        <w:t xml:space="preserve"> </w:t>
      </w:r>
      <w:r w:rsidR="00EB6CE2">
        <w:t>strong social features.</w:t>
      </w:r>
    </w:p>
    <w:p w:rsidR="00397B35" w:rsidRDefault="00397B35" w:rsidP="00186DFD"/>
    <w:p w:rsidR="00397B35" w:rsidRPr="00397B35" w:rsidRDefault="00397B35" w:rsidP="00186DFD">
      <w:r>
        <w:rPr>
          <w:b/>
        </w:rPr>
        <w:t>Code Ranch:</w:t>
      </w:r>
      <w:r>
        <w:br/>
        <w:t>Pros:</w:t>
      </w:r>
    </w:p>
    <w:p w:rsidR="004F7432" w:rsidRDefault="00D72792" w:rsidP="00186DFD">
      <w:r>
        <w:t>The homepage of Code Ranch is much stronger than Stack Overflow with a much smaller sign up button and easy to use buttons to navigate to specific languages. There are no questions on the front page which makes it look cleaner.</w:t>
      </w:r>
    </w:p>
    <w:p w:rsidR="0093008C" w:rsidRDefault="0093008C" w:rsidP="00186DFD">
      <w:r>
        <w:t xml:space="preserve">The other good part of Code Ranch </w:t>
      </w:r>
      <w:r w:rsidR="001F614C">
        <w:t xml:space="preserve">is that each category contains a “Best this year” and a “Best this month” column. Whilst this could be move into a better location, it’s a good way of showing the top content without endless </w:t>
      </w:r>
      <w:r w:rsidR="001F614C" w:rsidRPr="001F614C">
        <w:t>hierarchical</w:t>
      </w:r>
      <w:r w:rsidR="001F614C">
        <w:t xml:space="preserve"> lists</w:t>
      </w:r>
      <w:r w:rsidR="00E30188">
        <w:t>.</w:t>
      </w:r>
    </w:p>
    <w:p w:rsidR="00AC6855" w:rsidRDefault="00AC6855" w:rsidP="00186DFD">
      <w:r>
        <w:t>Code Ranch also includes a careers system, which consists of forum posts</w:t>
      </w:r>
      <w:r w:rsidR="009A193D">
        <w:t xml:space="preserve"> with job offers. This is way more primitive that Stack Overflow’s system, but is better than nothing</w:t>
      </w:r>
      <w:r w:rsidR="007B37C3">
        <w:t>.</w:t>
      </w:r>
    </w:p>
    <w:p w:rsidR="004F7432" w:rsidRDefault="004F7432" w:rsidP="00186DFD">
      <w:r>
        <w:t>Cons:</w:t>
      </w:r>
    </w:p>
    <w:p w:rsidR="004F7432" w:rsidRDefault="004F7432" w:rsidP="00186DFD">
      <w:r>
        <w:t>Code Ranch is split up into distinct categories for each topic. Some examples of topics on Code Ranch are “Java”, “Databases”, “Frameworks”. Each category contains subcategories</w:t>
      </w:r>
      <w:r w:rsidR="00FC4A1E">
        <w:t>. This keeps the homepage looking nice but makes navigating past the homepage difficult. An example of the subcategories is to get to the page on C++ you have to click on the languages button on the homepage then find the small navigation menu on la</w:t>
      </w:r>
      <w:r w:rsidR="005136C9">
        <w:t xml:space="preserve">nguages page and click </w:t>
      </w:r>
      <w:r w:rsidR="000D4995">
        <w:t>C/</w:t>
      </w:r>
      <w:r w:rsidR="0093008C">
        <w:t>C++. Without knowing how to get to where you want to go originally it can be confusing to find things.</w:t>
      </w:r>
    </w:p>
    <w:p w:rsidR="0093008C" w:rsidRDefault="0093008C" w:rsidP="00186DFD">
      <w:r>
        <w:t xml:space="preserve">Code Ranch takes a more forum style approach to a question and answer site which I don’t think is suitable. The pages aren’t very clear and comprise of </w:t>
      </w:r>
      <w:r w:rsidR="00AC6855">
        <w:t>4 to 5 columns with a mixture of questions and posts in a forum style. This makes each page confusing to look at and is surprising after such a well-designed homepage. This is the opposite of Stack Overflow, which suffers from a poorly designed homepage but a good question system.</w:t>
      </w:r>
    </w:p>
    <w:p w:rsidR="00DE53F3" w:rsidRDefault="00DE53F3" w:rsidP="00186DFD"/>
    <w:p w:rsidR="00DE53F3" w:rsidRDefault="00DE53F3" w:rsidP="00186DFD"/>
    <w:p w:rsidR="00DE53F3" w:rsidRDefault="00DE53F3" w:rsidP="00186DFD">
      <w:r>
        <w:t>Overall:</w:t>
      </w:r>
    </w:p>
    <w:p w:rsidR="00997D6C" w:rsidRDefault="00DE53F3" w:rsidP="00186DFD">
      <w:r>
        <w:t>Overall, I think Code Ranch is not as polished as Stack Overflow but has some good features that I might make use of in my project. It suffers mainly from a forum style interface.</w:t>
      </w:r>
    </w:p>
    <w:p w:rsidR="00997D6C" w:rsidRDefault="00997D6C" w:rsidP="00186DFD"/>
    <w:p w:rsidR="00997D6C" w:rsidRDefault="00997D6C" w:rsidP="003E22A6">
      <w:pPr>
        <w:pStyle w:val="Heading3"/>
      </w:pPr>
      <w:r>
        <w:t>Feature two – Careers</w:t>
      </w:r>
    </w:p>
    <w:p w:rsidR="00E16BE2" w:rsidRDefault="003E22A6" w:rsidP="003E22A6">
      <w:r>
        <w:t>To research this feature, I found two career websites, one specialising in programming and one more general job finding site so that I could get a good understanding of how a suc</w:t>
      </w:r>
      <w:r w:rsidR="002D5299">
        <w:t>cessful job finding site works. The programming job site I used was GitHub Jobs (</w:t>
      </w:r>
      <w:hyperlink r:id="rId10" w:history="1">
        <w:r w:rsidR="002D5299" w:rsidRPr="00264E4B">
          <w:rPr>
            <w:rStyle w:val="Hyperlink"/>
          </w:rPr>
          <w:t>https://jobs.guthub.com</w:t>
        </w:r>
      </w:hyperlink>
      <w:r w:rsidR="002D5299">
        <w:t>)</w:t>
      </w:r>
      <w:r w:rsidR="00E16BE2">
        <w:t>. The more general job finding site was Indeed (</w:t>
      </w:r>
      <w:hyperlink r:id="rId11" w:history="1">
        <w:r w:rsidR="00E16BE2" w:rsidRPr="00264E4B">
          <w:rPr>
            <w:rStyle w:val="Hyperlink"/>
          </w:rPr>
          <w:t>https://indeed.co.uk</w:t>
        </w:r>
      </w:hyperlink>
      <w:r w:rsidR="00E16BE2">
        <w:t xml:space="preserve">). </w:t>
      </w:r>
      <w:r w:rsidR="00AA66BA">
        <w:t>From my other research, indeed appears to be one of the top job finding websites available.</w:t>
      </w:r>
    </w:p>
    <w:p w:rsidR="00BA6369" w:rsidRDefault="00BA6369" w:rsidP="003E22A6"/>
    <w:p w:rsidR="00BA6369" w:rsidRDefault="00BA6369" w:rsidP="003E22A6">
      <w:pPr>
        <w:rPr>
          <w:b/>
        </w:rPr>
      </w:pPr>
      <w:r>
        <w:rPr>
          <w:b/>
        </w:rPr>
        <w:t>GitHub Jobs:</w:t>
      </w:r>
    </w:p>
    <w:p w:rsidR="007E35A9" w:rsidRPr="007E35A9" w:rsidRDefault="007E35A9" w:rsidP="003E22A6">
      <w:r>
        <w:t>Pros:</w:t>
      </w:r>
    </w:p>
    <w:p w:rsidR="0010629E" w:rsidRDefault="00BA6369" w:rsidP="003E22A6">
      <w:r>
        <w:t>GitHub Jobs is an extension to GitHub – the most popular open source community</w:t>
      </w:r>
      <w:r w:rsidR="001B51B7">
        <w:t xml:space="preserve"> so the website is likely to have lots of traffic which means employers are likely to get their job listings seen</w:t>
      </w:r>
      <w:r w:rsidR="0010629E">
        <w:t>.</w:t>
      </w:r>
    </w:p>
    <w:p w:rsidR="0010629E" w:rsidRDefault="00B0621D" w:rsidP="003E22A6">
      <w:r>
        <w:t>GitHub Jobs mainly consists of</w:t>
      </w:r>
      <w:r w:rsidR="001B51B7">
        <w:t xml:space="preserve"> two </w:t>
      </w:r>
      <w:r>
        <w:t>input fields. The first – “Job Description” – allows you to enter keywords for the type of job you are looking for and the second – “Location” simply lets you filter jobs to a specific location. There is also a checkbox for whether you want only full-</w:t>
      </w:r>
      <w:r w:rsidR="005D54B0">
        <w:t>time jobs to appear.</w:t>
      </w:r>
      <w:r w:rsidR="00CE0B71">
        <w:t xml:space="preserve"> The rest of the page con</w:t>
      </w:r>
      <w:r w:rsidR="007E35A9">
        <w:t xml:space="preserve">tains a couple of features jobs, a featured company and links to recent popular searches. </w:t>
      </w:r>
      <w:r w:rsidR="0010629E">
        <w:t>The website is in the style of a search engine, so it’s intuitive and easy to use.</w:t>
      </w:r>
    </w:p>
    <w:p w:rsidR="00BA6369" w:rsidRDefault="001B51B7" w:rsidP="003E22A6">
      <w:r>
        <w:t>Employer</w:t>
      </w:r>
      <w:r w:rsidR="007E35A9">
        <w:t xml:space="preserve">s have to pay $450 for a </w:t>
      </w:r>
      <w:r w:rsidR="0010629E">
        <w:t>30-day</w:t>
      </w:r>
      <w:r w:rsidR="007E35A9">
        <w:t xml:space="preserve"> listing so the website is likely to make money.</w:t>
      </w:r>
    </w:p>
    <w:p w:rsidR="0010629E" w:rsidRDefault="0010629E" w:rsidP="003E22A6">
      <w:r>
        <w:t>Cons:</w:t>
      </w:r>
    </w:p>
    <w:p w:rsidR="009B284A" w:rsidRDefault="00D723E1" w:rsidP="003E22A6">
      <w:r>
        <w:t xml:space="preserve">$450 is </w:t>
      </w:r>
      <w:r w:rsidR="00704BDF">
        <w:t>a lot</w:t>
      </w:r>
      <w:r w:rsidR="009B284A">
        <w:t xml:space="preserve"> of money for a 30-</w:t>
      </w:r>
      <w:r w:rsidR="00704BDF">
        <w:t xml:space="preserve">day listing, so some employers might not be able to </w:t>
      </w:r>
      <w:r w:rsidR="009B284A">
        <w:t>afford to list on the site.</w:t>
      </w:r>
      <w:r w:rsidR="007B57F7">
        <w:t xml:space="preserve"> This means that there might not be as much variety on the jobs listed.</w:t>
      </w:r>
    </w:p>
    <w:p w:rsidR="00F5799B" w:rsidRDefault="00D82C97" w:rsidP="003E22A6">
      <w:r>
        <w:t>The website is simple but doesn’t have any advanced features such as accounts or regular emails with filtered or new jobs.</w:t>
      </w:r>
      <w:r w:rsidR="00654856">
        <w:t xml:space="preserve"> This means that users might miss out on new jobs that have just been published. Even Stack Overflow has regular emails when relevant jobs are published</w:t>
      </w:r>
      <w:r w:rsidR="00F5799B">
        <w:t xml:space="preserve">. This is </w:t>
      </w:r>
      <w:r w:rsidR="00042EEC">
        <w:t>definitely</w:t>
      </w:r>
      <w:r w:rsidR="00F5799B">
        <w:t xml:space="preserve"> a feature I will add to my project to provide a better user experience.</w:t>
      </w:r>
    </w:p>
    <w:p w:rsidR="007B57F7" w:rsidRDefault="00F5799B" w:rsidP="003E22A6">
      <w:r>
        <w:t xml:space="preserve"> </w:t>
      </w:r>
      <w:r w:rsidR="00936643">
        <w:t>At the time I accessed the website (16/11/17 – 16:06) there were only 177 jobs on the entire website. This is an especially small number considering that this site is international. This means that there are only 177 jobs listed on GitHub Jobs in the entire world.</w:t>
      </w:r>
      <w:r w:rsidR="00EC5A92">
        <w:t xml:space="preserve"> This is probably the biggest flaw of the site.</w:t>
      </w:r>
    </w:p>
    <w:p w:rsidR="00EC5A92" w:rsidRDefault="0011079D" w:rsidP="003E22A6">
      <w:r>
        <w:t>Overall:</w:t>
      </w:r>
    </w:p>
    <w:p w:rsidR="0011079D" w:rsidRDefault="0011079D" w:rsidP="003E22A6">
      <w:r>
        <w:t>Overall, the website seems a little basic and the lack of jobs really limits the site. The search engine feature is nice, but the lack of user accounts and email system hold the site back.</w:t>
      </w:r>
    </w:p>
    <w:p w:rsidR="0011079D" w:rsidRDefault="0011079D" w:rsidP="003E22A6">
      <w:pPr>
        <w:rPr>
          <w:b/>
        </w:rPr>
      </w:pPr>
      <w:r>
        <w:rPr>
          <w:b/>
        </w:rPr>
        <w:lastRenderedPageBreak/>
        <w:t>Indeed:</w:t>
      </w:r>
    </w:p>
    <w:p w:rsidR="00C1195B" w:rsidRDefault="00C1195B" w:rsidP="003E22A6">
      <w:r>
        <w:t>Pros:</w:t>
      </w:r>
    </w:p>
    <w:p w:rsidR="00C1195B" w:rsidRDefault="00A3777E" w:rsidP="003E22A6">
      <w:r>
        <w:t xml:space="preserve">Like GitHub Jobs, Indeed comprises of mainly two input fields in a search engine style approach. The naming of the input fields makes the website very intuitive. The input fields are simply called “what” and “where” which lends itself nicely to the overall design of the page. It is very simple and has no unnecessary </w:t>
      </w:r>
      <w:r w:rsidR="004574E2">
        <w:t>details unlike GitHub Jobs which has unrelated “features jobs” and a “featured company”.</w:t>
      </w:r>
    </w:p>
    <w:p w:rsidR="004574E2" w:rsidRDefault="00254E42" w:rsidP="003E22A6">
      <w:r>
        <w:t xml:space="preserve">Unlike GitHub Jobs, Indeed does not have a shortage of jobs. When I accessed the website (16/11/17 – 16:21) there </w:t>
      </w:r>
      <w:r w:rsidR="00DB2D43">
        <w:t>were</w:t>
      </w:r>
      <w:r>
        <w:t xml:space="preserve"> 229,691 new jobs added in just the last 7 days</w:t>
      </w:r>
      <w:r w:rsidR="00DB2D43">
        <w:t xml:space="preserve">. This means that there is a huge choice of jobs which means more people can find the job they want. It’s worth bearing in mind however, that Indeed finds any </w:t>
      </w:r>
      <w:r w:rsidR="005C0114">
        <w:t>job,</w:t>
      </w:r>
      <w:r w:rsidR="00DB2D43">
        <w:t xml:space="preserve"> but GitHub Jobs exclusively finds programming jobs which helps to explain some of the difference in numbers.</w:t>
      </w:r>
    </w:p>
    <w:p w:rsidR="002E582D" w:rsidRDefault="005C0114" w:rsidP="003E22A6">
      <w:r>
        <w:t xml:space="preserve">Indeed doesn’t just allow on employers publishing their jobs to its website, but also </w:t>
      </w:r>
      <w:r w:rsidR="00882A68">
        <w:t>appears to search through</w:t>
      </w:r>
      <w:r w:rsidR="008374DA">
        <w:t xml:space="preserve"> </w:t>
      </w:r>
      <w:r w:rsidR="00943F8B">
        <w:t>other job sites, newspapers, associations and company career pages. This is a nice feature but not something I am likely to be able to do for my project.</w:t>
      </w:r>
    </w:p>
    <w:p w:rsidR="002E582D" w:rsidRDefault="002E582D" w:rsidP="003E22A6">
      <w:r>
        <w:t>Indeed does have an account system which allows you to upload your CV. This is a good feature that I was already planning on adding to my project.</w:t>
      </w:r>
    </w:p>
    <w:p w:rsidR="00D669C9" w:rsidRDefault="009954F1" w:rsidP="003E22A6">
      <w:r>
        <w:t xml:space="preserve">Indeed features a company ratings page which allows users to rate their employers as well as salaries lookup page which finds the average salary for various jobs and companies. This is a </w:t>
      </w:r>
      <w:r w:rsidR="003842BF">
        <w:t>very nice feature,</w:t>
      </w:r>
      <w:r>
        <w:t xml:space="preserve"> but it is very unlikely that I will be able to do anything like this as I won’t have </w:t>
      </w:r>
      <w:r w:rsidR="00CC44C4">
        <w:t>the user base or the statistics to do anything worthwhile.</w:t>
      </w:r>
    </w:p>
    <w:p w:rsidR="00A3777E" w:rsidRDefault="00A3777E" w:rsidP="003E22A6"/>
    <w:p w:rsidR="00C1195B" w:rsidRDefault="00C1195B" w:rsidP="003E22A6">
      <w:r>
        <w:t>Cons:</w:t>
      </w:r>
    </w:p>
    <w:p w:rsidR="00C1195B" w:rsidRDefault="0074784A" w:rsidP="003E22A6">
      <w:r>
        <w:t>The “Advanced Job Search” contains lots of input fields with weird validation rules that could be complicated for some users to use effectively. In my project I am going to try and avoid this kind of overcomplicated interface.</w:t>
      </w:r>
    </w:p>
    <w:p w:rsidR="0074784A" w:rsidRDefault="0074784A" w:rsidP="003E22A6"/>
    <w:p w:rsidR="00C1195B" w:rsidRDefault="00C1195B" w:rsidP="003E22A6">
      <w:r>
        <w:t>Overall:</w:t>
      </w:r>
    </w:p>
    <w:p w:rsidR="00C1195B" w:rsidRDefault="006C18CA" w:rsidP="003E22A6">
      <w:r>
        <w:t xml:space="preserve">Indeed is a much more polished system than GitHub Jobs but </w:t>
      </w:r>
      <w:r w:rsidR="000F4DC4">
        <w:t>contains lots of features that I will be unable to create. It benefits from it extremely high user count allowing it to take averages and present statistics to inform users.</w:t>
      </w:r>
      <w:r w:rsidR="00785EAF">
        <w:t xml:space="preserve"> In terms of features, it is a much mor</w:t>
      </w:r>
      <w:r w:rsidR="000B5E39">
        <w:t>e complete tool the G</w:t>
      </w:r>
      <w:r w:rsidR="00FB13C6">
        <w:t>i</w:t>
      </w:r>
      <w:r w:rsidR="000B5E39">
        <w:t>tHub Jobs</w:t>
      </w:r>
      <w:r w:rsidR="00A70469">
        <w:t>.</w:t>
      </w:r>
      <w:r w:rsidR="00A71777">
        <w:t xml:space="preserve"> It’s only downside is </w:t>
      </w:r>
      <w:r w:rsidR="0053490F">
        <w:t>an</w:t>
      </w:r>
      <w:r w:rsidR="00A71777">
        <w:t xml:space="preserve"> overcomplicated and unintuitive advanced search menu.</w:t>
      </w:r>
    </w:p>
    <w:p w:rsidR="00A71777" w:rsidRDefault="00A71777" w:rsidP="003E22A6"/>
    <w:p w:rsidR="00A71777" w:rsidRDefault="00A71777" w:rsidP="003E22A6"/>
    <w:p w:rsidR="00A71777" w:rsidRDefault="00A71777" w:rsidP="003E22A6"/>
    <w:p w:rsidR="00A71777" w:rsidRDefault="00A71777" w:rsidP="003E22A6"/>
    <w:p w:rsidR="00A71777" w:rsidRDefault="00A71777" w:rsidP="003E22A6"/>
    <w:p w:rsidR="00A71777" w:rsidRDefault="00F32C46" w:rsidP="00F32C46">
      <w:pPr>
        <w:pStyle w:val="Heading3"/>
      </w:pPr>
      <w:r>
        <w:lastRenderedPageBreak/>
        <w:t xml:space="preserve">Feature three </w:t>
      </w:r>
      <w:r w:rsidR="00B96C1D">
        <w:t>–</w:t>
      </w:r>
      <w:r>
        <w:t xml:space="preserve"> Social</w:t>
      </w:r>
    </w:p>
    <w:p w:rsidR="00282FA1" w:rsidRDefault="00BB7D3E" w:rsidP="00B96C1D">
      <w:r>
        <w:t>The closes website I know of to the social features I want to add to my project is Reddit (</w:t>
      </w:r>
      <w:hyperlink r:id="rId12" w:history="1">
        <w:r w:rsidR="006219DF" w:rsidRPr="00264E4B">
          <w:rPr>
            <w:rStyle w:val="Hyperlink"/>
          </w:rPr>
          <w:t>https://reddit.com</w:t>
        </w:r>
      </w:hyperlink>
      <w:r w:rsidR="006219DF">
        <w:t>).</w:t>
      </w:r>
      <w:r>
        <w:t xml:space="preserve"> </w:t>
      </w:r>
      <w:r w:rsidR="00DB06CB">
        <w:t>Reddit has a huge user base and it splits its content into user created “subreddits”. The features that I want to add in my project that are also in reddit are the direct messaging, the trophy system, the upvote system and possibly something similar to the posting system, although I am undecided about that at the moment.</w:t>
      </w:r>
      <w:r w:rsidR="00282FA1">
        <w:t xml:space="preserve"> The other website I chose to analyse for its social features was Discord (</w:t>
      </w:r>
      <w:hyperlink r:id="rId13" w:history="1">
        <w:r w:rsidR="00282FA1" w:rsidRPr="00264E4B">
          <w:rPr>
            <w:rStyle w:val="Hyperlink"/>
          </w:rPr>
          <w:t>https://discordapp.com</w:t>
        </w:r>
      </w:hyperlink>
      <w:r w:rsidR="00282FA1">
        <w:t xml:space="preserve">) because like reddit, its split up into user created categories (“servers”). The reason I chose two sites with user created categories is </w:t>
      </w:r>
      <w:r w:rsidR="0058686D">
        <w:t>because they both have user created programming categories which helped me visualise what kind of social features I wanted to add in my project.</w:t>
      </w:r>
      <w:r w:rsidR="00B77107">
        <w:t xml:space="preserve"> This also allowed me to analyse the specific programming communities on this site as well as the site as a whole to </w:t>
      </w:r>
      <w:r w:rsidR="00113372">
        <w:t>see how these differ, and if the site succeeds in providing a community for programmers.</w:t>
      </w:r>
    </w:p>
    <w:p w:rsidR="00851058" w:rsidRDefault="00851058" w:rsidP="00B96C1D"/>
    <w:p w:rsidR="00851058" w:rsidRDefault="00851058" w:rsidP="00B96C1D">
      <w:pPr>
        <w:rPr>
          <w:b/>
        </w:rPr>
      </w:pPr>
      <w:r>
        <w:rPr>
          <w:b/>
        </w:rPr>
        <w:t>Reddit:</w:t>
      </w:r>
    </w:p>
    <w:p w:rsidR="004553A1" w:rsidRPr="004553A1" w:rsidRDefault="004553A1" w:rsidP="00B96C1D">
      <w:r>
        <w:t>Pros:</w:t>
      </w:r>
    </w:p>
    <w:p w:rsidR="00851058" w:rsidRDefault="004553A1" w:rsidP="00B96C1D">
      <w:r>
        <w:t xml:space="preserve">Reddit is a huge website with a massive user base. Like all the other websites with a huge user base that I’ve analysed, this works in </w:t>
      </w:r>
      <w:r w:rsidR="00A737C1">
        <w:t xml:space="preserve">its </w:t>
      </w:r>
      <w:r>
        <w:t>favour.</w:t>
      </w:r>
      <w:r w:rsidR="00AD060F">
        <w:t xml:space="preserve"> The large number of active users actively creates and drives the content</w:t>
      </w:r>
      <w:r w:rsidR="002A7433">
        <w:t xml:space="preserve"> meaning that every day the </w:t>
      </w:r>
      <w:r w:rsidR="000C74BD">
        <w:t xml:space="preserve">content on the </w:t>
      </w:r>
      <w:r w:rsidR="002A7433">
        <w:t xml:space="preserve">homepage </w:t>
      </w:r>
      <w:r w:rsidR="000C74BD">
        <w:t xml:space="preserve">is </w:t>
      </w:r>
      <w:r w:rsidR="002A7433">
        <w:t>different</w:t>
      </w:r>
      <w:r w:rsidR="000C74BD">
        <w:t xml:space="preserve"> keeping the site dynamic and interesting for the user</w:t>
      </w:r>
      <w:r w:rsidR="002A7433">
        <w:t>.</w:t>
      </w:r>
    </w:p>
    <w:p w:rsidR="001364F9" w:rsidRPr="00851058" w:rsidRDefault="009631BF" w:rsidP="00B96C1D">
      <w:r>
        <w:t>The homepage of reddit looks basic but is intuitive and functional. There is no need for a more modern user interface</w:t>
      </w:r>
      <w:r w:rsidR="00897B47">
        <w:t>. Like most websites, the content on the homepage of Reddit changes if you are logged in on not, however the change is more drastic on Reddit. While not logged in, there is the usual “Sign up here” box, although it takes up less of the page than websites such as Stack Overflow.</w:t>
      </w:r>
      <w:r w:rsidR="00E755A8">
        <w:t xml:space="preserve"> This is a good thing because </w:t>
      </w:r>
      <w:bookmarkStart w:id="0" w:name="_GoBack"/>
      <w:bookmarkEnd w:id="0"/>
    </w:p>
    <w:sectPr w:rsidR="001364F9" w:rsidRPr="00851058">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7107" w:rsidRDefault="00B77107" w:rsidP="009138CF">
      <w:pPr>
        <w:spacing w:after="0" w:line="240" w:lineRule="auto"/>
      </w:pPr>
      <w:r>
        <w:separator/>
      </w:r>
    </w:p>
  </w:endnote>
  <w:endnote w:type="continuationSeparator" w:id="0">
    <w:p w:rsidR="00B77107" w:rsidRDefault="00B77107" w:rsidP="00913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7107" w:rsidRDefault="00B77107" w:rsidP="009138CF">
      <w:pPr>
        <w:spacing w:after="0" w:line="240" w:lineRule="auto"/>
      </w:pPr>
      <w:r>
        <w:separator/>
      </w:r>
    </w:p>
  </w:footnote>
  <w:footnote w:type="continuationSeparator" w:id="0">
    <w:p w:rsidR="00B77107" w:rsidRDefault="00B77107" w:rsidP="00913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7107" w:rsidRDefault="00B77107">
    <w:pPr>
      <w:pStyle w:val="Header"/>
    </w:pPr>
    <w:r w:rsidRPr="009138CF">
      <w:rPr>
        <w:noProof/>
        <w:lang w:eastAsia="en-GB"/>
      </w:rPr>
      <w:drawing>
        <wp:inline distT="0" distB="0" distL="0" distR="0">
          <wp:extent cx="5731510" cy="733100"/>
          <wp:effectExtent l="0" t="0" r="2540" b="0"/>
          <wp:docPr id="1" name="Picture 1"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New Stuff\CS\NullPointerException\Graphic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33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73DC8"/>
    <w:multiLevelType w:val="hybridMultilevel"/>
    <w:tmpl w:val="BF3E3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BC63F6"/>
    <w:multiLevelType w:val="hybridMultilevel"/>
    <w:tmpl w:val="25FC8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65334F"/>
    <w:multiLevelType w:val="hybridMultilevel"/>
    <w:tmpl w:val="3DA45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216EA5"/>
    <w:multiLevelType w:val="hybridMultilevel"/>
    <w:tmpl w:val="1B4C9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9B40EA"/>
    <w:multiLevelType w:val="hybridMultilevel"/>
    <w:tmpl w:val="0F50D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8CF"/>
    <w:rsid w:val="000037E2"/>
    <w:rsid w:val="000268E5"/>
    <w:rsid w:val="00042EEC"/>
    <w:rsid w:val="00077FBB"/>
    <w:rsid w:val="000A57BE"/>
    <w:rsid w:val="000B553B"/>
    <w:rsid w:val="000B5E39"/>
    <w:rsid w:val="000C74BD"/>
    <w:rsid w:val="000D4995"/>
    <w:rsid w:val="000E028A"/>
    <w:rsid w:val="000E0F3E"/>
    <w:rsid w:val="000F4DC4"/>
    <w:rsid w:val="0010035F"/>
    <w:rsid w:val="00101E8C"/>
    <w:rsid w:val="0010629E"/>
    <w:rsid w:val="0011079D"/>
    <w:rsid w:val="00113372"/>
    <w:rsid w:val="00117DAE"/>
    <w:rsid w:val="001364F9"/>
    <w:rsid w:val="00143236"/>
    <w:rsid w:val="00167F5A"/>
    <w:rsid w:val="00186DFD"/>
    <w:rsid w:val="001A1116"/>
    <w:rsid w:val="001B51B7"/>
    <w:rsid w:val="001C0E2A"/>
    <w:rsid w:val="001D5DFE"/>
    <w:rsid w:val="001F614C"/>
    <w:rsid w:val="00241153"/>
    <w:rsid w:val="00241357"/>
    <w:rsid w:val="00254E42"/>
    <w:rsid w:val="002776BF"/>
    <w:rsid w:val="00281409"/>
    <w:rsid w:val="00282FA1"/>
    <w:rsid w:val="002836A7"/>
    <w:rsid w:val="002A650E"/>
    <w:rsid w:val="002A7433"/>
    <w:rsid w:val="002D5299"/>
    <w:rsid w:val="002E582D"/>
    <w:rsid w:val="002E6895"/>
    <w:rsid w:val="00320C2D"/>
    <w:rsid w:val="00324A6E"/>
    <w:rsid w:val="003733FA"/>
    <w:rsid w:val="003842BF"/>
    <w:rsid w:val="00396B1A"/>
    <w:rsid w:val="00397B35"/>
    <w:rsid w:val="003A4A79"/>
    <w:rsid w:val="003A6576"/>
    <w:rsid w:val="003A7627"/>
    <w:rsid w:val="003B3444"/>
    <w:rsid w:val="003C0B13"/>
    <w:rsid w:val="003E22A6"/>
    <w:rsid w:val="003F680B"/>
    <w:rsid w:val="00400135"/>
    <w:rsid w:val="0041499D"/>
    <w:rsid w:val="00432787"/>
    <w:rsid w:val="00442C24"/>
    <w:rsid w:val="004553A1"/>
    <w:rsid w:val="004574E2"/>
    <w:rsid w:val="004662F7"/>
    <w:rsid w:val="004919F4"/>
    <w:rsid w:val="004F5B67"/>
    <w:rsid w:val="004F7432"/>
    <w:rsid w:val="005136C9"/>
    <w:rsid w:val="005165F9"/>
    <w:rsid w:val="00525079"/>
    <w:rsid w:val="0053490F"/>
    <w:rsid w:val="00564D3C"/>
    <w:rsid w:val="00567C5C"/>
    <w:rsid w:val="00585EA9"/>
    <w:rsid w:val="0058686D"/>
    <w:rsid w:val="005C0114"/>
    <w:rsid w:val="005D54B0"/>
    <w:rsid w:val="005E2656"/>
    <w:rsid w:val="00601213"/>
    <w:rsid w:val="006219DF"/>
    <w:rsid w:val="00642047"/>
    <w:rsid w:val="0065239F"/>
    <w:rsid w:val="00654856"/>
    <w:rsid w:val="00684430"/>
    <w:rsid w:val="00695276"/>
    <w:rsid w:val="00697081"/>
    <w:rsid w:val="00697124"/>
    <w:rsid w:val="006C18CA"/>
    <w:rsid w:val="006C2F1A"/>
    <w:rsid w:val="006D4AF3"/>
    <w:rsid w:val="006F35B1"/>
    <w:rsid w:val="00704BDF"/>
    <w:rsid w:val="0074784A"/>
    <w:rsid w:val="00774ABC"/>
    <w:rsid w:val="00785EAF"/>
    <w:rsid w:val="00792DC6"/>
    <w:rsid w:val="00796BC2"/>
    <w:rsid w:val="007B0590"/>
    <w:rsid w:val="007B37C3"/>
    <w:rsid w:val="007B57F7"/>
    <w:rsid w:val="007D20D2"/>
    <w:rsid w:val="007E35A9"/>
    <w:rsid w:val="00803373"/>
    <w:rsid w:val="00810665"/>
    <w:rsid w:val="008374DA"/>
    <w:rsid w:val="00846C83"/>
    <w:rsid w:val="00851058"/>
    <w:rsid w:val="00865BED"/>
    <w:rsid w:val="00882A68"/>
    <w:rsid w:val="0089514E"/>
    <w:rsid w:val="00897B47"/>
    <w:rsid w:val="008E795E"/>
    <w:rsid w:val="009138CF"/>
    <w:rsid w:val="0093008C"/>
    <w:rsid w:val="009320A6"/>
    <w:rsid w:val="00936643"/>
    <w:rsid w:val="00943F8B"/>
    <w:rsid w:val="00944F90"/>
    <w:rsid w:val="009452F7"/>
    <w:rsid w:val="00962979"/>
    <w:rsid w:val="009631BF"/>
    <w:rsid w:val="0097423F"/>
    <w:rsid w:val="009835EE"/>
    <w:rsid w:val="009954F1"/>
    <w:rsid w:val="00997D6C"/>
    <w:rsid w:val="009A193D"/>
    <w:rsid w:val="009B284A"/>
    <w:rsid w:val="009F4EE4"/>
    <w:rsid w:val="00A3777E"/>
    <w:rsid w:val="00A63664"/>
    <w:rsid w:val="00A678EA"/>
    <w:rsid w:val="00A70469"/>
    <w:rsid w:val="00A71777"/>
    <w:rsid w:val="00A737C1"/>
    <w:rsid w:val="00AA66BA"/>
    <w:rsid w:val="00AC6855"/>
    <w:rsid w:val="00AC7E68"/>
    <w:rsid w:val="00AD060F"/>
    <w:rsid w:val="00AD2C53"/>
    <w:rsid w:val="00AD7114"/>
    <w:rsid w:val="00AE2EC2"/>
    <w:rsid w:val="00AE686E"/>
    <w:rsid w:val="00AF1056"/>
    <w:rsid w:val="00AF268F"/>
    <w:rsid w:val="00AF326A"/>
    <w:rsid w:val="00AF7F01"/>
    <w:rsid w:val="00B0621D"/>
    <w:rsid w:val="00B33A6C"/>
    <w:rsid w:val="00B77107"/>
    <w:rsid w:val="00B9187F"/>
    <w:rsid w:val="00B9477D"/>
    <w:rsid w:val="00B94CD9"/>
    <w:rsid w:val="00B96C1D"/>
    <w:rsid w:val="00BA16FC"/>
    <w:rsid w:val="00BA3BCD"/>
    <w:rsid w:val="00BA4FAF"/>
    <w:rsid w:val="00BA6369"/>
    <w:rsid w:val="00BB5883"/>
    <w:rsid w:val="00BB7D3E"/>
    <w:rsid w:val="00BD6C21"/>
    <w:rsid w:val="00C1195B"/>
    <w:rsid w:val="00C178EC"/>
    <w:rsid w:val="00C23520"/>
    <w:rsid w:val="00C40232"/>
    <w:rsid w:val="00C82AC8"/>
    <w:rsid w:val="00CA2BAD"/>
    <w:rsid w:val="00CA336F"/>
    <w:rsid w:val="00CC44C4"/>
    <w:rsid w:val="00CC607F"/>
    <w:rsid w:val="00CE0B71"/>
    <w:rsid w:val="00CF2997"/>
    <w:rsid w:val="00D669C9"/>
    <w:rsid w:val="00D723E1"/>
    <w:rsid w:val="00D72727"/>
    <w:rsid w:val="00D72792"/>
    <w:rsid w:val="00D82C97"/>
    <w:rsid w:val="00DB06CB"/>
    <w:rsid w:val="00DB2D43"/>
    <w:rsid w:val="00DD2167"/>
    <w:rsid w:val="00DD2958"/>
    <w:rsid w:val="00DE53F3"/>
    <w:rsid w:val="00DF398F"/>
    <w:rsid w:val="00E16BE2"/>
    <w:rsid w:val="00E30188"/>
    <w:rsid w:val="00E479C6"/>
    <w:rsid w:val="00E755A8"/>
    <w:rsid w:val="00E855B1"/>
    <w:rsid w:val="00E93248"/>
    <w:rsid w:val="00EA10DB"/>
    <w:rsid w:val="00EB5397"/>
    <w:rsid w:val="00EB654E"/>
    <w:rsid w:val="00EB6CE2"/>
    <w:rsid w:val="00EC5A92"/>
    <w:rsid w:val="00ED367B"/>
    <w:rsid w:val="00F073E9"/>
    <w:rsid w:val="00F32C46"/>
    <w:rsid w:val="00F332DF"/>
    <w:rsid w:val="00F3506D"/>
    <w:rsid w:val="00F44C69"/>
    <w:rsid w:val="00F5799B"/>
    <w:rsid w:val="00FB13C6"/>
    <w:rsid w:val="00FB7746"/>
    <w:rsid w:val="00FC0E54"/>
    <w:rsid w:val="00FC4A1E"/>
    <w:rsid w:val="00FD539B"/>
    <w:rsid w:val="00FE0E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4605F"/>
  <w15:chartTrackingRefBased/>
  <w15:docId w15:val="{5E89F420-D2AA-476E-B987-5895F9CAE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38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38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68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38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38CF"/>
  </w:style>
  <w:style w:type="paragraph" w:styleId="Footer">
    <w:name w:val="footer"/>
    <w:basedOn w:val="Normal"/>
    <w:link w:val="FooterChar"/>
    <w:uiPriority w:val="99"/>
    <w:unhideWhenUsed/>
    <w:rsid w:val="009138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38CF"/>
  </w:style>
  <w:style w:type="paragraph" w:styleId="Title">
    <w:name w:val="Title"/>
    <w:basedOn w:val="Normal"/>
    <w:next w:val="Normal"/>
    <w:link w:val="TitleChar"/>
    <w:uiPriority w:val="10"/>
    <w:qFormat/>
    <w:rsid w:val="009138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8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38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138C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D20D2"/>
    <w:pPr>
      <w:ind w:left="720"/>
      <w:contextualSpacing/>
    </w:pPr>
  </w:style>
  <w:style w:type="character" w:customStyle="1" w:styleId="Heading3Char">
    <w:name w:val="Heading 3 Char"/>
    <w:basedOn w:val="DefaultParagraphFont"/>
    <w:link w:val="Heading3"/>
    <w:uiPriority w:val="9"/>
    <w:rsid w:val="00AE686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E686E"/>
    <w:rPr>
      <w:color w:val="0563C1" w:themeColor="hyperlink"/>
      <w:u w:val="single"/>
    </w:rPr>
  </w:style>
  <w:style w:type="character" w:customStyle="1" w:styleId="UnresolvedMention">
    <w:name w:val="Unresolved Mention"/>
    <w:basedOn w:val="DefaultParagraphFont"/>
    <w:uiPriority w:val="99"/>
    <w:semiHidden/>
    <w:unhideWhenUsed/>
    <w:rsid w:val="00AE68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13" Type="http://schemas.openxmlformats.org/officeDocument/2006/relationships/hyperlink" Target="https://discordapp.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ddit.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deed.co.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jobs.guthub.com" TargetMode="External"/><Relationship Id="rId4" Type="http://schemas.openxmlformats.org/officeDocument/2006/relationships/settings" Target="settings.xml"/><Relationship Id="rId9" Type="http://schemas.openxmlformats.org/officeDocument/2006/relationships/hyperlink" Target="https://coderanch.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9619B-2405-4199-8DF8-E5F3B7459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B47C6CC9</Template>
  <TotalTime>482</TotalTime>
  <Pages>10</Pages>
  <Words>4074</Words>
  <Characters>23222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Queen Elizabeth's Grammar School Ashbourne Academy</Company>
  <LinksUpToDate>false</LinksUpToDate>
  <CharactersWithSpaces>27242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Radlett {Ba} [012187]</dc:creator>
  <cp:keywords/>
  <dc:description/>
  <cp:lastModifiedBy>Oliver Radlett {Ba} [012187]</cp:lastModifiedBy>
  <cp:revision>114</cp:revision>
  <dcterms:created xsi:type="dcterms:W3CDTF">2017-11-16T09:34:00Z</dcterms:created>
  <dcterms:modified xsi:type="dcterms:W3CDTF">2017-11-20T12:48:00Z</dcterms:modified>
</cp:coreProperties>
</file>